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37"/>
      </w:tblGrid>
      <w:tr w:rsidR="00EC3B3E" w:rsidRPr="00AF70CE" w14:paraId="67B5F6A3" w14:textId="77777777" w:rsidTr="00030FEA">
        <w:tc>
          <w:tcPr>
            <w:tcW w:w="1384" w:type="dxa"/>
          </w:tcPr>
          <w:p w14:paraId="0644DA6C" w14:textId="77777777" w:rsidR="00EC3B3E" w:rsidRPr="00AF70CE" w:rsidRDefault="00EC3B3E" w:rsidP="00030FEA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FB501B4" wp14:editId="6E0F2A8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A7C08B9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2367707C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252FF44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5517B2B6" w14:textId="77777777" w:rsidR="00EC3B3E" w:rsidRPr="00AF70CE" w:rsidRDefault="00EC3B3E" w:rsidP="00030FE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92FD640" w14:textId="77777777" w:rsidR="00EC3B3E" w:rsidRPr="00AF70CE" w:rsidRDefault="00EC3B3E" w:rsidP="00030FE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B3AF878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05AD54E" w14:textId="77777777" w:rsidR="00EC3B3E" w:rsidRPr="00AF70CE" w:rsidRDefault="00EC3B3E" w:rsidP="00030FEA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4AC3BB3B" w14:textId="77777777" w:rsidR="00EC3B3E" w:rsidRPr="00AF70CE" w:rsidRDefault="00EC3B3E" w:rsidP="00EC3B3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1F2B57A" w14:textId="77777777" w:rsidR="00EC3B3E" w:rsidRPr="00E50D3A" w:rsidRDefault="00EC3B3E" w:rsidP="00EC3B3E">
      <w:pPr>
        <w:ind w:left="360"/>
        <w:jc w:val="center"/>
        <w:rPr>
          <w:bCs/>
          <w:sz w:val="28"/>
          <w:szCs w:val="28"/>
        </w:rPr>
      </w:pPr>
    </w:p>
    <w:p w14:paraId="6728EA80" w14:textId="519ADF4C" w:rsidR="00EC3B3E" w:rsidRPr="00EC3B3E" w:rsidRDefault="00EC3B3E" w:rsidP="00EC3B3E">
      <w:pPr>
        <w:rPr>
          <w:sz w:val="24"/>
          <w:u w:val="single"/>
        </w:rPr>
      </w:pPr>
      <w:r w:rsidRPr="00AF70CE">
        <w:rPr>
          <w:sz w:val="24"/>
        </w:rPr>
        <w:t xml:space="preserve">ФАКУЛЬТЕТ </w:t>
      </w:r>
      <w:r>
        <w:rPr>
          <w:sz w:val="24"/>
          <w:u w:val="single"/>
        </w:rPr>
        <w:t>                              </w:t>
      </w:r>
      <w:r w:rsidRPr="00A93D84">
        <w:rPr>
          <w:sz w:val="24"/>
          <w:u w:val="single"/>
        </w:rPr>
        <w:t>Информатика и системы управления</w:t>
      </w:r>
      <w:r>
        <w:rPr>
          <w:sz w:val="24"/>
          <w:u w:val="single"/>
        </w:rPr>
        <w:t>                                          </w:t>
      </w:r>
    </w:p>
    <w:p w14:paraId="27B920E5" w14:textId="77777777" w:rsidR="00EC3B3E" w:rsidRPr="00AF70CE" w:rsidRDefault="00EC3B3E" w:rsidP="00EC3B3E">
      <w:pPr>
        <w:rPr>
          <w:sz w:val="24"/>
        </w:rPr>
      </w:pPr>
    </w:p>
    <w:p w14:paraId="042FB65B" w14:textId="77777777" w:rsidR="00EC3B3E" w:rsidRPr="006414DF" w:rsidRDefault="00EC3B3E" w:rsidP="00EC3B3E">
      <w:pPr>
        <w:rPr>
          <w:sz w:val="24"/>
          <w:u w:val="single"/>
        </w:rPr>
      </w:pPr>
      <w:r w:rsidRPr="00AF70CE">
        <w:rPr>
          <w:sz w:val="24"/>
        </w:rPr>
        <w:t xml:space="preserve">КАФЕДРА </w:t>
      </w:r>
      <w:r>
        <w:rPr>
          <w:sz w:val="24"/>
          <w:u w:val="single"/>
        </w:rPr>
        <w:t>            </w:t>
      </w:r>
      <w:r w:rsidRPr="006414DF">
        <w:rPr>
          <w:sz w:val="24"/>
          <w:u w:val="single"/>
        </w:rPr>
        <w:t>Программное обеспечение ЭВМ и информационные технологии</w:t>
      </w:r>
      <w:r>
        <w:rPr>
          <w:sz w:val="24"/>
          <w:u w:val="single"/>
        </w:rPr>
        <w:t>                  </w:t>
      </w:r>
    </w:p>
    <w:p w14:paraId="35736746" w14:textId="77777777" w:rsidR="00EC3B3E" w:rsidRPr="001A4787" w:rsidRDefault="00EC3B3E" w:rsidP="00EC3B3E">
      <w:pPr>
        <w:rPr>
          <w:i/>
          <w:sz w:val="24"/>
        </w:rPr>
      </w:pPr>
    </w:p>
    <w:p w14:paraId="6B0BFACA" w14:textId="77777777" w:rsidR="00EC3B3E" w:rsidRDefault="00EC3B3E" w:rsidP="00EC3B3E">
      <w:pPr>
        <w:rPr>
          <w:bCs/>
          <w:sz w:val="28"/>
          <w:szCs w:val="28"/>
        </w:rPr>
      </w:pPr>
    </w:p>
    <w:p w14:paraId="45A11663" w14:textId="5957D5A0" w:rsidR="00EC3B3E" w:rsidRDefault="00EC3B3E" w:rsidP="00EC3B3E">
      <w:pPr>
        <w:jc w:val="center"/>
        <w:rPr>
          <w:bCs/>
          <w:sz w:val="28"/>
          <w:szCs w:val="28"/>
        </w:rPr>
      </w:pPr>
    </w:p>
    <w:p w14:paraId="19AB453A" w14:textId="5A8B7D56" w:rsidR="00EC3B3E" w:rsidRDefault="00EC3B3E" w:rsidP="00EC3B3E">
      <w:pPr>
        <w:jc w:val="center"/>
        <w:rPr>
          <w:bCs/>
          <w:sz w:val="28"/>
          <w:szCs w:val="28"/>
        </w:rPr>
      </w:pPr>
    </w:p>
    <w:p w14:paraId="34544015" w14:textId="1F2B386D" w:rsidR="00EC3B3E" w:rsidRDefault="00EC3B3E" w:rsidP="00EC3B3E">
      <w:pPr>
        <w:jc w:val="center"/>
        <w:rPr>
          <w:bCs/>
          <w:sz w:val="28"/>
          <w:szCs w:val="28"/>
        </w:rPr>
      </w:pPr>
    </w:p>
    <w:p w14:paraId="58207C6C" w14:textId="2E10C28E" w:rsidR="00EC3B3E" w:rsidRDefault="00EC3B3E" w:rsidP="00EC3B3E">
      <w:pPr>
        <w:jc w:val="center"/>
        <w:rPr>
          <w:bCs/>
          <w:sz w:val="28"/>
          <w:szCs w:val="28"/>
        </w:rPr>
      </w:pPr>
    </w:p>
    <w:p w14:paraId="540481A6" w14:textId="4BEEA2C2" w:rsidR="00934716" w:rsidRDefault="00934716" w:rsidP="00EC3B3E">
      <w:pPr>
        <w:jc w:val="center"/>
        <w:rPr>
          <w:bCs/>
          <w:sz w:val="28"/>
          <w:szCs w:val="28"/>
        </w:rPr>
      </w:pPr>
    </w:p>
    <w:p w14:paraId="1CE6C412" w14:textId="77777777" w:rsidR="00934716" w:rsidRDefault="00934716" w:rsidP="00EC3B3E">
      <w:pPr>
        <w:jc w:val="center"/>
        <w:rPr>
          <w:bCs/>
          <w:sz w:val="28"/>
          <w:szCs w:val="28"/>
        </w:rPr>
      </w:pPr>
    </w:p>
    <w:p w14:paraId="757DC5E2" w14:textId="751D5321" w:rsidR="00EC3B3E" w:rsidRDefault="00EC3B3E" w:rsidP="00EC3B3E">
      <w:pPr>
        <w:jc w:val="center"/>
        <w:rPr>
          <w:bCs/>
          <w:sz w:val="28"/>
          <w:szCs w:val="28"/>
        </w:rPr>
      </w:pPr>
    </w:p>
    <w:p w14:paraId="010B05B7" w14:textId="77777777" w:rsidR="00EC3B3E" w:rsidRPr="00EC3B3E" w:rsidRDefault="00EC3B3E" w:rsidP="00EC3B3E">
      <w:pPr>
        <w:jc w:val="center"/>
        <w:rPr>
          <w:bCs/>
          <w:sz w:val="28"/>
          <w:szCs w:val="28"/>
          <w:u w:val="single"/>
        </w:rPr>
      </w:pPr>
    </w:p>
    <w:p w14:paraId="4FE4A94F" w14:textId="085F421E" w:rsidR="00EC3B3E" w:rsidRPr="00EC3B3E" w:rsidRDefault="00EC3B3E" w:rsidP="00EC3B3E">
      <w:pPr>
        <w:spacing w:line="360" w:lineRule="auto"/>
        <w:jc w:val="center"/>
        <w:rPr>
          <w:b/>
          <w:bCs/>
          <w:i/>
          <w:iCs/>
          <w:sz w:val="36"/>
          <w:szCs w:val="28"/>
        </w:rPr>
      </w:pPr>
      <w:r w:rsidRPr="00EC3B3E">
        <w:rPr>
          <w:b/>
          <w:bCs/>
          <w:i/>
          <w:iCs/>
          <w:sz w:val="36"/>
          <w:szCs w:val="28"/>
        </w:rPr>
        <w:t>Отчет к лабораторной работе №1 (часть 1)</w:t>
      </w:r>
    </w:p>
    <w:p w14:paraId="09370263" w14:textId="381DC8D0" w:rsidR="00EC3B3E" w:rsidRPr="00EC3B3E" w:rsidRDefault="00EC3B3E" w:rsidP="00EC3B3E">
      <w:pPr>
        <w:spacing w:line="360" w:lineRule="auto"/>
        <w:jc w:val="center"/>
        <w:rPr>
          <w:i/>
          <w:iCs/>
          <w:sz w:val="36"/>
          <w:szCs w:val="28"/>
        </w:rPr>
      </w:pPr>
      <w:r w:rsidRPr="00EC3B3E">
        <w:rPr>
          <w:i/>
          <w:iCs/>
          <w:sz w:val="36"/>
          <w:szCs w:val="28"/>
        </w:rPr>
        <w:t>по курсу «Операционные системы»</w:t>
      </w:r>
    </w:p>
    <w:p w14:paraId="415FDD92" w14:textId="21933628" w:rsidR="00EC3B3E" w:rsidRPr="00EC3B3E" w:rsidRDefault="00EC3B3E" w:rsidP="00EC3B3E">
      <w:pPr>
        <w:spacing w:line="360" w:lineRule="auto"/>
        <w:jc w:val="center"/>
        <w:rPr>
          <w:i/>
          <w:iCs/>
          <w:sz w:val="36"/>
          <w:szCs w:val="28"/>
        </w:rPr>
      </w:pPr>
      <w:r w:rsidRPr="00EC3B3E">
        <w:rPr>
          <w:i/>
          <w:iCs/>
          <w:sz w:val="36"/>
          <w:szCs w:val="28"/>
        </w:rPr>
        <w:t xml:space="preserve">по теме «Дизассемблирование </w:t>
      </w:r>
      <w:proofErr w:type="spellStart"/>
      <w:r w:rsidRPr="00EC3B3E">
        <w:rPr>
          <w:i/>
          <w:iCs/>
          <w:sz w:val="36"/>
          <w:szCs w:val="28"/>
        </w:rPr>
        <w:t>int</w:t>
      </w:r>
      <w:proofErr w:type="spellEnd"/>
      <w:r w:rsidRPr="00EC3B3E">
        <w:rPr>
          <w:i/>
          <w:iCs/>
          <w:sz w:val="36"/>
          <w:szCs w:val="28"/>
        </w:rPr>
        <w:t xml:space="preserve"> 8h»</w:t>
      </w:r>
    </w:p>
    <w:p w14:paraId="12401145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3EE3482D" w14:textId="1EE6E02D" w:rsidR="00EC3B3E" w:rsidRDefault="00EC3B3E" w:rsidP="00EC3B3E">
      <w:pPr>
        <w:jc w:val="center"/>
        <w:rPr>
          <w:bCs/>
          <w:sz w:val="28"/>
          <w:szCs w:val="28"/>
        </w:rPr>
      </w:pPr>
    </w:p>
    <w:p w14:paraId="11D1671E" w14:textId="4CB01D5A" w:rsidR="00EC3B3E" w:rsidRDefault="00EC3B3E" w:rsidP="00EC3B3E">
      <w:pPr>
        <w:jc w:val="center"/>
        <w:rPr>
          <w:bCs/>
          <w:sz w:val="28"/>
          <w:szCs w:val="28"/>
        </w:rPr>
      </w:pPr>
    </w:p>
    <w:p w14:paraId="35D6800E" w14:textId="77777777" w:rsidR="00934716" w:rsidRDefault="00934716" w:rsidP="00EC3B3E">
      <w:pPr>
        <w:jc w:val="center"/>
        <w:rPr>
          <w:bCs/>
          <w:sz w:val="28"/>
          <w:szCs w:val="28"/>
        </w:rPr>
      </w:pPr>
    </w:p>
    <w:p w14:paraId="6E6A7FE7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3BC07654" w14:textId="366E4A54" w:rsidR="00EC3B3E" w:rsidRPr="00E50D3A" w:rsidRDefault="00EC3B3E" w:rsidP="00EC3B3E">
      <w:pPr>
        <w:spacing w:line="360" w:lineRule="auto"/>
        <w:ind w:left="5670"/>
        <w:jc w:val="both"/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>:</w:t>
      </w:r>
      <w:r w:rsidRPr="00EC3B3E">
        <w:rPr>
          <w:bCs/>
          <w:sz w:val="28"/>
          <w:szCs w:val="28"/>
        </w:rPr>
        <w:t xml:space="preserve"> Варламова Екатерина </w:t>
      </w:r>
    </w:p>
    <w:p w14:paraId="61885818" w14:textId="1BE4E678" w:rsidR="00EC3B3E" w:rsidRDefault="00EC3B3E" w:rsidP="00EC3B3E">
      <w:pPr>
        <w:spacing w:line="360" w:lineRule="auto"/>
        <w:ind w:left="5670"/>
        <w:jc w:val="both"/>
        <w:rPr>
          <w:bCs/>
          <w:sz w:val="28"/>
          <w:szCs w:val="28"/>
        </w:rPr>
      </w:pPr>
      <w:r w:rsidRPr="006414DF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 xml:space="preserve">: </w:t>
      </w:r>
      <w:r w:rsidRPr="00EC3B3E">
        <w:rPr>
          <w:bCs/>
          <w:sz w:val="28"/>
          <w:szCs w:val="28"/>
        </w:rPr>
        <w:t>ИУ7-</w:t>
      </w:r>
      <w:r>
        <w:rPr>
          <w:bCs/>
          <w:sz w:val="28"/>
          <w:szCs w:val="28"/>
        </w:rPr>
        <w:t>5</w:t>
      </w:r>
      <w:r w:rsidRPr="00EC3B3E">
        <w:rPr>
          <w:bCs/>
          <w:sz w:val="28"/>
          <w:szCs w:val="28"/>
        </w:rPr>
        <w:t>1Б          </w:t>
      </w:r>
    </w:p>
    <w:p w14:paraId="376A4FCD" w14:textId="17314CB1" w:rsidR="00EC3B3E" w:rsidRPr="00EC3B3E" w:rsidRDefault="00EC3B3E" w:rsidP="00EC3B3E">
      <w:pPr>
        <w:spacing w:line="360" w:lineRule="auto"/>
        <w:ind w:left="567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  <w:r w:rsidRPr="00EC3B3E">
        <w:rPr>
          <w:bCs/>
          <w:sz w:val="28"/>
          <w:szCs w:val="28"/>
        </w:rPr>
        <w:t>Рязанова Н. Ю.</w:t>
      </w:r>
    </w:p>
    <w:p w14:paraId="46A879EB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62DF4D16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1408CDAC" w14:textId="77777777" w:rsidR="00EC3B3E" w:rsidRDefault="00EC3B3E" w:rsidP="00EC3B3E">
      <w:pPr>
        <w:jc w:val="center"/>
        <w:rPr>
          <w:i/>
          <w:sz w:val="22"/>
        </w:rPr>
      </w:pPr>
    </w:p>
    <w:p w14:paraId="30C70ADD" w14:textId="77777777" w:rsidR="00EC3B3E" w:rsidRDefault="00EC3B3E" w:rsidP="00EC3B3E">
      <w:pPr>
        <w:jc w:val="center"/>
        <w:rPr>
          <w:i/>
          <w:sz w:val="22"/>
        </w:rPr>
      </w:pPr>
    </w:p>
    <w:p w14:paraId="28FA86C3" w14:textId="5BFCA6FA" w:rsidR="00934716" w:rsidRDefault="00934716" w:rsidP="00EC3B3E">
      <w:pPr>
        <w:jc w:val="center"/>
        <w:rPr>
          <w:i/>
          <w:sz w:val="22"/>
        </w:rPr>
      </w:pPr>
    </w:p>
    <w:p w14:paraId="564D90C1" w14:textId="77777777" w:rsidR="00934716" w:rsidRDefault="00934716" w:rsidP="00EC3B3E">
      <w:pPr>
        <w:jc w:val="center"/>
        <w:rPr>
          <w:i/>
          <w:sz w:val="22"/>
        </w:rPr>
      </w:pPr>
    </w:p>
    <w:p w14:paraId="1CBA1B17" w14:textId="77777777" w:rsidR="00EC3B3E" w:rsidRDefault="00EC3B3E" w:rsidP="00EC3B3E">
      <w:pPr>
        <w:jc w:val="center"/>
        <w:rPr>
          <w:i/>
          <w:sz w:val="22"/>
        </w:rPr>
      </w:pPr>
    </w:p>
    <w:p w14:paraId="2AAE023F" w14:textId="77777777" w:rsidR="00EC3B3E" w:rsidRDefault="00EC3B3E" w:rsidP="00EC3B3E">
      <w:pPr>
        <w:jc w:val="center"/>
        <w:rPr>
          <w:i/>
          <w:sz w:val="22"/>
        </w:rPr>
      </w:pPr>
    </w:p>
    <w:p w14:paraId="7098F566" w14:textId="77777777" w:rsidR="00EC3B3E" w:rsidRDefault="00EC3B3E" w:rsidP="00EC3B3E">
      <w:pPr>
        <w:jc w:val="center"/>
        <w:rPr>
          <w:i/>
          <w:sz w:val="22"/>
        </w:rPr>
      </w:pPr>
    </w:p>
    <w:p w14:paraId="370B4FB1" w14:textId="77777777" w:rsidR="00EC3B3E" w:rsidRPr="005F0707" w:rsidRDefault="00EC3B3E" w:rsidP="00EC3B3E">
      <w:pPr>
        <w:jc w:val="center"/>
        <w:rPr>
          <w:i/>
          <w:sz w:val="22"/>
        </w:rPr>
      </w:pPr>
    </w:p>
    <w:p w14:paraId="47FCFE4F" w14:textId="77777777" w:rsidR="00EC3B3E" w:rsidRDefault="00EC3B3E" w:rsidP="00EC3B3E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14:paraId="6D1D2A82" w14:textId="272367A7" w:rsidR="00304A53" w:rsidRDefault="00EC3B3E" w:rsidP="00EC3B3E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EC3B3E">
        <w:rPr>
          <w:b/>
          <w:bCs/>
          <w:sz w:val="28"/>
          <w:szCs w:val="28"/>
        </w:rPr>
        <w:lastRenderedPageBreak/>
        <w:t xml:space="preserve">Полученный ассемблерный код </w:t>
      </w:r>
      <w:r>
        <w:rPr>
          <w:b/>
          <w:bCs/>
          <w:sz w:val="28"/>
          <w:szCs w:val="28"/>
        </w:rPr>
        <w:t xml:space="preserve">прерывания </w:t>
      </w:r>
      <w:r>
        <w:rPr>
          <w:b/>
          <w:bCs/>
          <w:sz w:val="28"/>
          <w:szCs w:val="28"/>
          <w:lang w:val="en-US"/>
        </w:rPr>
        <w:t>int</w:t>
      </w:r>
      <w:r w:rsidRPr="00EC3B3E">
        <w:rPr>
          <w:b/>
          <w:bCs/>
          <w:sz w:val="28"/>
          <w:szCs w:val="28"/>
        </w:rPr>
        <w:t xml:space="preserve"> 8</w:t>
      </w:r>
      <w:r>
        <w:rPr>
          <w:b/>
          <w:bCs/>
          <w:sz w:val="28"/>
          <w:szCs w:val="28"/>
          <w:lang w:val="en-US"/>
        </w:rPr>
        <w:t>h</w:t>
      </w:r>
      <w:r w:rsidRPr="00EC3B3E">
        <w:rPr>
          <w:b/>
          <w:bCs/>
          <w:sz w:val="28"/>
          <w:szCs w:val="28"/>
        </w:rPr>
        <w:t xml:space="preserve"> с адресами команд и комментариями</w:t>
      </w:r>
    </w:p>
    <w:p w14:paraId="144C266C" w14:textId="7A0A7B8E" w:rsidR="001A4787" w:rsidRPr="001A4787" w:rsidRDefault="001A4787" w:rsidP="001A4787">
      <w:pPr>
        <w:spacing w:line="360" w:lineRule="auto"/>
        <w:rPr>
          <w:b/>
          <w:bCs/>
          <w:sz w:val="28"/>
          <w:szCs w:val="28"/>
        </w:rPr>
      </w:pPr>
      <w:r w:rsidRPr="001A4787">
        <w:rPr>
          <w:rFonts w:ascii="Courier New" w:hAnsi="Courier New"/>
          <w:b/>
          <w:bCs/>
          <w:sz w:val="22"/>
          <w:szCs w:val="22"/>
        </w:rPr>
        <w:t>вызов подпрограммы</w:t>
      </w:r>
    </w:p>
    <w:p w14:paraId="65B7A8FB" w14:textId="6294054C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A4787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A4787">
        <w:rPr>
          <w:rFonts w:ascii="Courier New" w:hAnsi="Courier New"/>
          <w:b/>
          <w:bCs/>
          <w:sz w:val="22"/>
          <w:szCs w:val="22"/>
        </w:rPr>
        <w:t>:</w:t>
      </w:r>
      <w:proofErr w:type="gramStart"/>
      <w:r w:rsidRPr="001A4787">
        <w:rPr>
          <w:rFonts w:ascii="Courier New" w:hAnsi="Courier New"/>
          <w:b/>
          <w:bCs/>
          <w:sz w:val="22"/>
          <w:szCs w:val="22"/>
        </w:rPr>
        <w:t xml:space="preserve">0746 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proofErr w:type="gramEnd"/>
      <w:r w:rsidRPr="001A4787">
        <w:rPr>
          <w:rFonts w:ascii="Courier New" w:hAnsi="Courier New"/>
          <w:b/>
          <w:bCs/>
          <w:sz w:val="22"/>
          <w:szCs w:val="22"/>
        </w:rPr>
        <w:t>8 0070</w:t>
      </w:r>
      <w:r w:rsidRPr="001A4787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call</w:t>
      </w:r>
      <w:r w:rsidRPr="001A4787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sub</w:t>
      </w:r>
      <w:r w:rsidRPr="001A4787">
        <w:rPr>
          <w:rFonts w:ascii="Courier New" w:hAnsi="Courier New"/>
          <w:b/>
          <w:bCs/>
          <w:sz w:val="22"/>
          <w:szCs w:val="22"/>
        </w:rPr>
        <w:t xml:space="preserve">_4 </w:t>
      </w:r>
    </w:p>
    <w:p w14:paraId="0B04943F" w14:textId="05A1AFE4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A4787">
        <w:rPr>
          <w:rFonts w:ascii="Courier New" w:hAnsi="Courier New"/>
          <w:b/>
          <w:bCs/>
          <w:sz w:val="22"/>
          <w:szCs w:val="22"/>
        </w:rPr>
        <w:t>занесение значений регистров в стек</w:t>
      </w:r>
    </w:p>
    <w:p w14:paraId="51DA9E44" w14:textId="44E9D122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B0ACA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:</w:t>
      </w:r>
      <w:proofErr w:type="gramStart"/>
      <w:r w:rsidRPr="001B0ACA">
        <w:rPr>
          <w:rFonts w:ascii="Courier New" w:hAnsi="Courier New"/>
          <w:b/>
          <w:bCs/>
          <w:sz w:val="22"/>
          <w:szCs w:val="22"/>
          <w:lang w:val="en-US"/>
        </w:rPr>
        <w:t>0749  06</w:t>
      </w:r>
      <w:proofErr w:type="gramEnd"/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es</w:t>
      </w:r>
    </w:p>
    <w:p w14:paraId="4AF684EC" w14:textId="5908ED80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020C:074A  1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push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ds</w:t>
      </w:r>
    </w:p>
    <w:p w14:paraId="6E5632FD" w14:textId="468C33C5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B0ACA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:074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B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 50</w:t>
      </w:r>
      <w:proofErr w:type="gramEnd"/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7BEF0B45" w14:textId="26A3D997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B0ACA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:074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 52</w:t>
      </w:r>
      <w:proofErr w:type="gramEnd"/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dx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</w:p>
    <w:p w14:paraId="76DF3C23" w14:textId="69070089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A4787">
        <w:rPr>
          <w:rFonts w:ascii="Courier New" w:hAnsi="Courier New"/>
          <w:b/>
          <w:bCs/>
          <w:sz w:val="22"/>
          <w:szCs w:val="22"/>
        </w:rPr>
        <w:t>установка сегментного регистра для правильного обращения к данным</w:t>
      </w:r>
    </w:p>
    <w:p w14:paraId="1C903D8B" w14:textId="390AB649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B0ACA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:074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B</w:t>
      </w:r>
      <w:proofErr w:type="gramEnd"/>
      <w:r w:rsidRPr="001B0ACA">
        <w:rPr>
          <w:rFonts w:ascii="Courier New" w:hAnsi="Courier New"/>
          <w:b/>
          <w:bCs/>
          <w:sz w:val="22"/>
          <w:szCs w:val="22"/>
          <w:lang w:val="en-US"/>
        </w:rPr>
        <w:t>8 0040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,40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h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</w:p>
    <w:p w14:paraId="6495D17D" w14:textId="4CAC7098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B0ACA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:</w:t>
      </w:r>
      <w:proofErr w:type="gramStart"/>
      <w:r w:rsidRPr="001B0ACA">
        <w:rPr>
          <w:rFonts w:ascii="Courier New" w:hAnsi="Courier New"/>
          <w:b/>
          <w:bCs/>
          <w:sz w:val="22"/>
          <w:szCs w:val="22"/>
          <w:lang w:val="en-US"/>
        </w:rPr>
        <w:t>0750  8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8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ds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,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  <w:proofErr w:type="spellEnd"/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</w:p>
    <w:p w14:paraId="0E68557B" w14:textId="77777777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62929A00" w14:textId="637E04DB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0752  33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C0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xor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ax,ax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; Zero register</w:t>
      </w:r>
    </w:p>
    <w:p w14:paraId="2D2AD9ED" w14:textId="0C084155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B0ACA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:</w:t>
      </w:r>
      <w:proofErr w:type="gramStart"/>
      <w:r w:rsidRPr="001B0ACA">
        <w:rPr>
          <w:rFonts w:ascii="Courier New" w:hAnsi="Courier New"/>
          <w:b/>
          <w:bCs/>
          <w:sz w:val="22"/>
          <w:szCs w:val="22"/>
        </w:rPr>
        <w:t>0754  8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1B0ACA">
        <w:rPr>
          <w:rFonts w:ascii="Courier New" w:hAnsi="Courier New"/>
          <w:b/>
          <w:bCs/>
          <w:sz w:val="22"/>
          <w:szCs w:val="22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0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es</w:t>
      </w:r>
      <w:r w:rsidRPr="001B0ACA">
        <w:rPr>
          <w:rFonts w:ascii="Courier New" w:hAnsi="Courier New"/>
          <w:b/>
          <w:bCs/>
          <w:sz w:val="22"/>
          <w:szCs w:val="22"/>
        </w:rPr>
        <w:t>,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33BF0198" w14:textId="77777777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</w:p>
    <w:p w14:paraId="74A22EF8" w14:textId="375EB77A" w:rsidR="001A4787" w:rsidRPr="002C6CE1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A4787">
        <w:rPr>
          <w:rFonts w:ascii="Courier New" w:hAnsi="Courier New"/>
          <w:b/>
          <w:bCs/>
          <w:sz w:val="22"/>
          <w:szCs w:val="22"/>
        </w:rPr>
        <w:t xml:space="preserve">увеличение 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2-байтового </w:t>
      </w:r>
      <w:r w:rsidRPr="001A4787">
        <w:rPr>
          <w:rFonts w:ascii="Courier New" w:hAnsi="Courier New"/>
          <w:b/>
          <w:bCs/>
          <w:sz w:val="22"/>
          <w:szCs w:val="22"/>
        </w:rPr>
        <w:t>счётчика т</w:t>
      </w:r>
      <w:r w:rsidR="00D57149">
        <w:rPr>
          <w:rFonts w:ascii="Courier New" w:hAnsi="Courier New"/>
          <w:b/>
          <w:bCs/>
          <w:sz w:val="22"/>
          <w:szCs w:val="22"/>
        </w:rPr>
        <w:t>иков</w:t>
      </w:r>
      <w:r w:rsidR="002C6CE1" w:rsidRPr="002C6CE1">
        <w:rPr>
          <w:rFonts w:ascii="Courier New" w:hAnsi="Courier New"/>
          <w:b/>
          <w:bCs/>
          <w:sz w:val="22"/>
          <w:szCs w:val="22"/>
        </w:rPr>
        <w:t xml:space="preserve">, </w:t>
      </w:r>
      <w:r w:rsidR="002C6CE1">
        <w:rPr>
          <w:rFonts w:ascii="Courier New" w:hAnsi="Courier New"/>
          <w:b/>
          <w:bCs/>
          <w:sz w:val="22"/>
          <w:szCs w:val="22"/>
        </w:rPr>
        <w:t xml:space="preserve">расположенного в </w:t>
      </w:r>
      <w:r w:rsidR="002C6CE1" w:rsidRPr="002C6CE1">
        <w:rPr>
          <w:rFonts w:ascii="Courier New" w:hAnsi="Courier New"/>
          <w:b/>
          <w:bCs/>
          <w:sz w:val="22"/>
          <w:szCs w:val="22"/>
        </w:rPr>
        <w:t>0000:046Ch</w:t>
      </w:r>
      <w:r w:rsidR="002C6CE1">
        <w:rPr>
          <w:rFonts w:ascii="Courier New" w:hAnsi="Courier New"/>
          <w:b/>
          <w:bCs/>
          <w:sz w:val="22"/>
          <w:szCs w:val="22"/>
        </w:rPr>
        <w:t xml:space="preserve"> </w:t>
      </w:r>
    </w:p>
    <w:p w14:paraId="5FF73076" w14:textId="41ACE209" w:rsidR="001A4787" w:rsidRPr="00D57149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D57149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>:</w:t>
      </w:r>
      <w:proofErr w:type="gramStart"/>
      <w:r w:rsidRPr="00D57149">
        <w:rPr>
          <w:rFonts w:ascii="Courier New" w:hAnsi="Courier New"/>
          <w:b/>
          <w:bCs/>
          <w:sz w:val="22"/>
          <w:szCs w:val="22"/>
          <w:lang w:val="en-US"/>
        </w:rPr>
        <w:t xml:space="preserve">0756 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FF</w:t>
      </w:r>
      <w:proofErr w:type="gramEnd"/>
      <w:r w:rsidRPr="00D57149">
        <w:rPr>
          <w:rFonts w:ascii="Courier New" w:hAnsi="Courier New"/>
          <w:b/>
          <w:bCs/>
          <w:sz w:val="22"/>
          <w:szCs w:val="22"/>
          <w:lang w:val="en-US"/>
        </w:rPr>
        <w:t xml:space="preserve"> 06 006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inc</w:t>
      </w:r>
      <w:proofErr w:type="spellEnd"/>
      <w:r w:rsidRPr="00D57149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data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>_17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ab/>
        <w:t>; (0040:006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>=0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BEDEh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 xml:space="preserve">) </w:t>
      </w:r>
    </w:p>
    <w:p w14:paraId="2068477E" w14:textId="77777777" w:rsidR="001A4787" w:rsidRPr="00D57149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90B1721" w14:textId="65128969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020C:075A  75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jnz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Jump if not zero</w:t>
      </w:r>
    </w:p>
    <w:p w14:paraId="132E60D5" w14:textId="77777777" w:rsidR="002C6CE1" w:rsidRDefault="002C6CE1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61589AA" w14:textId="01893C29" w:rsidR="002C6CE1" w:rsidRPr="002C6CE1" w:rsidRDefault="002C6CE1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Е</w:t>
      </w:r>
      <w:r>
        <w:rPr>
          <w:rFonts w:ascii="Courier New" w:hAnsi="Courier New"/>
          <w:b/>
          <w:bCs/>
          <w:sz w:val="22"/>
          <w:szCs w:val="22"/>
        </w:rPr>
        <w:t>сли</w:t>
      </w:r>
      <w:r w:rsidRPr="002C6CE1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счётчик т</w:t>
      </w:r>
      <w:r w:rsidR="00D57149">
        <w:rPr>
          <w:rFonts w:ascii="Courier New" w:hAnsi="Courier New"/>
          <w:b/>
          <w:bCs/>
          <w:sz w:val="22"/>
          <w:szCs w:val="22"/>
        </w:rPr>
        <w:t>иков</w:t>
      </w:r>
      <w:r w:rsidRPr="002C6CE1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нулевой, то увеличивается значение счётчика часов</w:t>
      </w:r>
    </w:p>
    <w:p w14:paraId="298314EC" w14:textId="30A0695E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020C:075C  FF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06 006E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inc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 xml:space="preserve">data_18; (0040:006E=0) </w:t>
      </w:r>
    </w:p>
    <w:p w14:paraId="14F70F4C" w14:textId="77777777" w:rsidR="002C6CE1" w:rsidRPr="00D732AF" w:rsidRDefault="002C6CE1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</w:p>
    <w:p w14:paraId="24C66399" w14:textId="018BED79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020C:0760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loc_3:</w:t>
      </w:r>
    </w:p>
    <w:p w14:paraId="61C73CC2" w14:textId="3372D9A9" w:rsidR="002C6CE1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0760  83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3E 006E 18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cmp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data_18,18h</w:t>
      </w:r>
      <w:r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; (0040:006E=0) </w:t>
      </w:r>
    </w:p>
    <w:p w14:paraId="515F3B24" w14:textId="2FF1B2FB" w:rsidR="002C6CE1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0765  75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15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jne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; Jump if not equal</w:t>
      </w:r>
    </w:p>
    <w:p w14:paraId="3D5D3C96" w14:textId="5D981F32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0767  81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3E 006C 00B0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cmp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data_17,0B0h;</w:t>
      </w:r>
      <w:r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(0040:006C=0BEDEh) </w:t>
      </w:r>
    </w:p>
    <w:p w14:paraId="3CEA20A2" w14:textId="6B272421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020C:076D  75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0D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jne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Jump if not equal</w:t>
      </w:r>
    </w:p>
    <w:p w14:paraId="57A1EE23" w14:textId="77777777" w:rsidR="00AF342D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CBA5AAB" w14:textId="477DF114" w:rsidR="002C6CE1" w:rsidRPr="00D57149" w:rsidRDefault="002C6CE1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2C6CE1">
        <w:rPr>
          <w:rFonts w:ascii="Courier New" w:hAnsi="Courier New" w:hint="eastAsia"/>
          <w:b/>
          <w:bCs/>
          <w:sz w:val="22"/>
          <w:szCs w:val="22"/>
        </w:rPr>
        <w:t>е</w:t>
      </w:r>
      <w:r>
        <w:rPr>
          <w:rFonts w:ascii="Courier New" w:hAnsi="Courier New"/>
          <w:b/>
          <w:bCs/>
          <w:sz w:val="22"/>
          <w:szCs w:val="22"/>
        </w:rPr>
        <w:t>сли</w:t>
      </w:r>
      <w:r w:rsidRPr="002C6CE1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счетчик</w:t>
      </w:r>
      <w:r w:rsidRPr="002C6CE1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часов равен 24, а счётчик т</w:t>
      </w:r>
      <w:r w:rsidR="00AF342D">
        <w:rPr>
          <w:rFonts w:ascii="Courier New" w:hAnsi="Courier New"/>
          <w:b/>
          <w:bCs/>
          <w:sz w:val="22"/>
          <w:szCs w:val="22"/>
        </w:rPr>
        <w:t>иков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176, то счётчики обнуляются</w:t>
      </w:r>
      <w:r w:rsidR="00AF342D">
        <w:rPr>
          <w:rFonts w:ascii="Courier New" w:hAnsi="Courier New"/>
          <w:b/>
          <w:bCs/>
          <w:sz w:val="22"/>
          <w:szCs w:val="22"/>
        </w:rPr>
        <w:t xml:space="preserve">, а </w:t>
      </w:r>
      <w:r w:rsidR="00AF342D" w:rsidRPr="00AF342D">
        <w:rPr>
          <w:rFonts w:ascii="Courier New" w:hAnsi="Courier New"/>
          <w:b/>
          <w:bCs/>
          <w:sz w:val="22"/>
          <w:szCs w:val="22"/>
        </w:rPr>
        <w:t>в ячейку 0000:0470h заносится значение 1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(прерывание вызывается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1193180/65536 раз в секунду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, значит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1193180/65536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* 3600 = 65543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раз в час</w:t>
      </w:r>
      <w:r w:rsidR="00D57149" w:rsidRPr="00D57149">
        <w:rPr>
          <w:rFonts w:ascii="Courier New" w:hAnsi="Courier New"/>
          <w:b/>
          <w:bCs/>
          <w:sz w:val="22"/>
          <w:szCs w:val="22"/>
        </w:rPr>
        <w:t xml:space="preserve">, </w:t>
      </w:r>
      <w:r w:rsidR="00D57149">
        <w:rPr>
          <w:rFonts w:ascii="Courier New" w:hAnsi="Courier New"/>
          <w:b/>
          <w:bCs/>
          <w:sz w:val="22"/>
          <w:szCs w:val="22"/>
        </w:rPr>
        <w:t>а счётчик тиков переполняется каждые 2</w:t>
      </w:r>
      <w:r w:rsidR="00D57149" w:rsidRPr="00D57149">
        <w:rPr>
          <w:rFonts w:ascii="Courier New" w:hAnsi="Courier New"/>
          <w:b/>
          <w:bCs/>
          <w:sz w:val="22"/>
          <w:szCs w:val="22"/>
        </w:rPr>
        <w:t xml:space="preserve">^16 = 65536 </w:t>
      </w:r>
      <w:r w:rsidR="00D57149">
        <w:rPr>
          <w:rFonts w:ascii="Courier New" w:hAnsi="Courier New"/>
          <w:b/>
          <w:bCs/>
          <w:sz w:val="22"/>
          <w:szCs w:val="22"/>
        </w:rPr>
        <w:t>тиков</w:t>
      </w:r>
      <w:r w:rsidR="00AF342D">
        <w:rPr>
          <w:rFonts w:ascii="Courier New" w:hAnsi="Courier New"/>
          <w:b/>
          <w:bCs/>
          <w:sz w:val="22"/>
          <w:szCs w:val="22"/>
        </w:rPr>
        <w:t xml:space="preserve"> (то есть счётчик часов инкрементируется раньше на 7</w:t>
      </w:r>
      <w:r w:rsidR="00AF342D" w:rsidRPr="00AF342D">
        <w:rPr>
          <w:rFonts w:ascii="Courier New" w:hAnsi="Courier New"/>
          <w:b/>
          <w:bCs/>
          <w:sz w:val="22"/>
          <w:szCs w:val="22"/>
        </w:rPr>
        <w:t>.3</w:t>
      </w:r>
      <w:r w:rsidR="00AF342D">
        <w:rPr>
          <w:rFonts w:ascii="Courier New" w:hAnsi="Courier New"/>
          <w:b/>
          <w:bCs/>
          <w:sz w:val="22"/>
          <w:szCs w:val="22"/>
        </w:rPr>
        <w:t xml:space="preserve"> тика каждый час)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, следовательно, когда счётчик часов будет равен 24, он будет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“</w:t>
      </w:r>
      <w:r w:rsidR="00D57149">
        <w:rPr>
          <w:rFonts w:ascii="Courier New" w:hAnsi="Courier New"/>
          <w:b/>
          <w:bCs/>
          <w:sz w:val="22"/>
          <w:szCs w:val="22"/>
        </w:rPr>
        <w:t>спешить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”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относительно реального времени на </w:t>
      </w:r>
      <w:r w:rsidR="00AF342D">
        <w:rPr>
          <w:rFonts w:ascii="Courier New" w:hAnsi="Courier New"/>
          <w:b/>
          <w:bCs/>
          <w:sz w:val="22"/>
          <w:szCs w:val="22"/>
        </w:rPr>
        <w:t>(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1193180/65536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* 3600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</w:t>
      </w:r>
      <w:r w:rsidR="00AF342D">
        <w:rPr>
          <w:rFonts w:ascii="Courier New" w:hAnsi="Courier New"/>
          <w:b/>
          <w:bCs/>
          <w:sz w:val="22"/>
          <w:szCs w:val="22"/>
        </w:rPr>
        <w:t>–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65536</w:t>
      </w:r>
      <w:r w:rsidR="00AF342D">
        <w:rPr>
          <w:rFonts w:ascii="Courier New" w:hAnsi="Courier New"/>
          <w:b/>
          <w:bCs/>
          <w:sz w:val="22"/>
          <w:szCs w:val="22"/>
        </w:rPr>
        <w:t>)</w:t>
      </w:r>
      <w:r w:rsidR="00AF342D" w:rsidRPr="00AF342D">
        <w:rPr>
          <w:rFonts w:ascii="Courier New" w:hAnsi="Courier New"/>
          <w:b/>
          <w:bCs/>
          <w:sz w:val="22"/>
          <w:szCs w:val="22"/>
        </w:rPr>
        <w:t xml:space="preserve"> * 24</w:t>
      </w:r>
      <w:r w:rsidR="00AF342D">
        <w:rPr>
          <w:rFonts w:ascii="Courier New" w:hAnsi="Courier New"/>
          <w:b/>
          <w:bCs/>
          <w:sz w:val="22"/>
          <w:szCs w:val="22"/>
        </w:rPr>
        <w:t xml:space="preserve"> = 176 тиков, что и компенсируется доп. </w:t>
      </w:r>
      <w:r w:rsidR="00AF342D" w:rsidRPr="00AF342D">
        <w:rPr>
          <w:rFonts w:ascii="Courier New" w:hAnsi="Courier New" w:hint="eastAsia"/>
          <w:b/>
          <w:bCs/>
          <w:sz w:val="22"/>
          <w:szCs w:val="22"/>
        </w:rPr>
        <w:t>п</w:t>
      </w:r>
      <w:r w:rsidR="00AF342D">
        <w:rPr>
          <w:rFonts w:ascii="Courier New" w:hAnsi="Courier New"/>
          <w:b/>
          <w:bCs/>
          <w:sz w:val="22"/>
          <w:szCs w:val="22"/>
        </w:rPr>
        <w:t>роверкой счётчика тиков</w:t>
      </w:r>
      <w:r w:rsidR="00D57149">
        <w:rPr>
          <w:rFonts w:ascii="Courier New" w:hAnsi="Courier New"/>
          <w:b/>
          <w:bCs/>
          <w:sz w:val="22"/>
          <w:szCs w:val="22"/>
        </w:rPr>
        <w:t>)</w:t>
      </w:r>
    </w:p>
    <w:p w14:paraId="7CF2AE08" w14:textId="2FF37ADA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lastRenderedPageBreak/>
        <w:t>020C:076F  A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3 006E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data_18,ax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(0040:006E=0)</w:t>
      </w:r>
    </w:p>
    <w:p w14:paraId="050B582E" w14:textId="4E8E368E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0772  A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3 006C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data_17,ax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(0040:006C=0BEDEh)</w:t>
      </w:r>
    </w:p>
    <w:p w14:paraId="1F428626" w14:textId="52EB17AE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B0ACA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:</w:t>
      </w:r>
      <w:proofErr w:type="gramStart"/>
      <w:r w:rsidRPr="001B0ACA">
        <w:rPr>
          <w:rFonts w:ascii="Courier New" w:hAnsi="Courier New"/>
          <w:b/>
          <w:bCs/>
          <w:sz w:val="22"/>
          <w:szCs w:val="22"/>
        </w:rPr>
        <w:t xml:space="preserve">0775 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proofErr w:type="gramEnd"/>
      <w:r w:rsidRPr="001B0ACA">
        <w:rPr>
          <w:rFonts w:ascii="Courier New" w:hAnsi="Courier New"/>
          <w:b/>
          <w:bCs/>
          <w:sz w:val="22"/>
          <w:szCs w:val="22"/>
        </w:rPr>
        <w:t>6 06 0070 01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data</w:t>
      </w:r>
      <w:r w:rsidRPr="001B0ACA">
        <w:rPr>
          <w:rFonts w:ascii="Courier New" w:hAnsi="Courier New"/>
          <w:b/>
          <w:bCs/>
          <w:sz w:val="22"/>
          <w:szCs w:val="22"/>
        </w:rPr>
        <w:t>_19,1</w:t>
      </w:r>
      <w:r w:rsidRPr="001B0ACA">
        <w:rPr>
          <w:rFonts w:ascii="Courier New" w:hAnsi="Courier New"/>
          <w:b/>
          <w:bCs/>
          <w:sz w:val="22"/>
          <w:szCs w:val="22"/>
        </w:rPr>
        <w:tab/>
        <w:t>; (0040:0070=0)</w:t>
      </w:r>
    </w:p>
    <w:p w14:paraId="1FF83F49" w14:textId="11A09B87" w:rsidR="00AF342D" w:rsidRPr="001B0ACA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</w:p>
    <w:p w14:paraId="597B52DF" w14:textId="4294B3B5" w:rsidR="00AF342D" w:rsidRPr="00AF342D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В</w:t>
      </w:r>
      <w:r>
        <w:rPr>
          <w:rFonts w:ascii="Courier New" w:hAnsi="Courier New"/>
          <w:b/>
          <w:bCs/>
          <w:sz w:val="22"/>
          <w:szCs w:val="22"/>
        </w:rPr>
        <w:t xml:space="preserve">ыставляем единицу в 3 бит регистра </w:t>
      </w:r>
      <w:r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56212470" w14:textId="28CF10B0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020C:077A  0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C 08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or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al,8</w:t>
      </w:r>
    </w:p>
    <w:p w14:paraId="2ABFEAFC" w14:textId="77777777" w:rsidR="00AF342D" w:rsidRPr="001A4787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07FC536" w14:textId="5DBF11D3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020C:077C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loc_4:</w:t>
      </w:r>
    </w:p>
    <w:p w14:paraId="061BBB26" w14:textId="7630184C" w:rsidR="00AF342D" w:rsidRPr="001B0ACA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З</w:t>
      </w:r>
      <w:r>
        <w:rPr>
          <w:rFonts w:ascii="Courier New" w:hAnsi="Courier New"/>
          <w:b/>
          <w:bCs/>
          <w:sz w:val="22"/>
          <w:szCs w:val="22"/>
        </w:rPr>
        <w:t xml:space="preserve">аписываем в стек </w:t>
      </w:r>
      <w:r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50BD915E" w14:textId="2E212148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proofErr w:type="gramStart"/>
      <w:r w:rsidRPr="001B0ACA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:077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 xml:space="preserve">  50</w:t>
      </w:r>
      <w:proofErr w:type="gramEnd"/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4806A2CB" w14:textId="41A02534" w:rsidR="00AF342D" w:rsidRPr="001B0ACA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</w:p>
    <w:p w14:paraId="37C02577" w14:textId="5960BFBF" w:rsidR="00AF342D" w:rsidRPr="00AF342D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У</w:t>
      </w:r>
      <w:r>
        <w:rPr>
          <w:rFonts w:ascii="Courier New" w:hAnsi="Courier New"/>
          <w:b/>
          <w:bCs/>
          <w:sz w:val="22"/>
          <w:szCs w:val="22"/>
        </w:rPr>
        <w:t>меньшаем</w:t>
      </w:r>
      <w:r w:rsidRPr="00AF342D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счётчик тиков до остановки </w:t>
      </w:r>
      <w:r w:rsidR="00886584">
        <w:rPr>
          <w:rFonts w:ascii="Courier New" w:hAnsi="Courier New"/>
          <w:b/>
          <w:bCs/>
          <w:sz w:val="22"/>
          <w:szCs w:val="22"/>
        </w:rPr>
        <w:t>двигателей НГМД</w:t>
      </w:r>
    </w:p>
    <w:p w14:paraId="137E9A71" w14:textId="6DA83D6A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020C:077D  FE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0E 0040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dec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data_16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(0040:0040=24h)</w:t>
      </w:r>
    </w:p>
    <w:p w14:paraId="7AF7ABFA" w14:textId="0E90975C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0781  75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0B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jnz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loc_5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; Jump if not zero</w:t>
      </w:r>
    </w:p>
    <w:p w14:paraId="4432C0BE" w14:textId="7A49FA46" w:rsidR="00886584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Е</w:t>
      </w:r>
      <w:r>
        <w:rPr>
          <w:rFonts w:ascii="Courier New" w:hAnsi="Courier New"/>
          <w:b/>
          <w:bCs/>
          <w:sz w:val="22"/>
          <w:szCs w:val="22"/>
        </w:rPr>
        <w:t>сли</w:t>
      </w:r>
      <w:r w:rsidRPr="00AF342D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счётчик</w:t>
      </w:r>
      <w:r w:rsidRPr="00AF342D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тиков</w:t>
      </w:r>
      <w:r w:rsidRPr="00AF342D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нулевой</w:t>
      </w:r>
      <w:r w:rsidRPr="00AF342D">
        <w:rPr>
          <w:rFonts w:ascii="Courier New" w:hAnsi="Courier New"/>
          <w:b/>
          <w:bCs/>
          <w:sz w:val="22"/>
          <w:szCs w:val="22"/>
        </w:rPr>
        <w:t xml:space="preserve">, </w:t>
      </w:r>
      <w:r>
        <w:rPr>
          <w:rFonts w:ascii="Courier New" w:hAnsi="Courier New"/>
          <w:b/>
          <w:bCs/>
          <w:sz w:val="22"/>
          <w:szCs w:val="22"/>
        </w:rPr>
        <w:t>то</w:t>
      </w:r>
      <w:r w:rsidR="00BB019D" w:rsidRPr="00BB019D">
        <w:rPr>
          <w:rFonts w:ascii="Courier New" w:hAnsi="Courier New"/>
          <w:b/>
          <w:bCs/>
          <w:sz w:val="22"/>
          <w:szCs w:val="22"/>
        </w:rPr>
        <w:t xml:space="preserve"> </w:t>
      </w:r>
      <w:r w:rsidR="00BB019D">
        <w:rPr>
          <w:rFonts w:ascii="Courier New" w:hAnsi="Courier New"/>
          <w:b/>
          <w:bCs/>
          <w:sz w:val="22"/>
          <w:szCs w:val="22"/>
        </w:rPr>
        <w:t>отправка сигнала на выключение двигател</w:t>
      </w:r>
      <w:r w:rsidR="002B5041">
        <w:rPr>
          <w:rFonts w:ascii="Courier New" w:hAnsi="Courier New"/>
          <w:b/>
          <w:bCs/>
          <w:sz w:val="22"/>
          <w:szCs w:val="22"/>
        </w:rPr>
        <w:t>ей</w:t>
      </w:r>
      <w:r w:rsidR="00BB019D">
        <w:rPr>
          <w:rFonts w:ascii="Courier New" w:hAnsi="Courier New"/>
          <w:b/>
          <w:bCs/>
          <w:sz w:val="22"/>
          <w:szCs w:val="22"/>
        </w:rPr>
        <w:t xml:space="preserve"> (назначение битов порта </w:t>
      </w:r>
      <w:r w:rsidR="00BB019D" w:rsidRPr="00BB019D">
        <w:rPr>
          <w:rFonts w:ascii="Courier New" w:hAnsi="Courier New"/>
          <w:b/>
          <w:bCs/>
          <w:sz w:val="22"/>
          <w:szCs w:val="22"/>
        </w:rPr>
        <w:t>3</w:t>
      </w:r>
      <w:r w:rsidR="00BB019D"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="00BB019D" w:rsidRPr="00BB019D">
        <w:rPr>
          <w:rFonts w:ascii="Courier New" w:hAnsi="Courier New"/>
          <w:b/>
          <w:bCs/>
          <w:sz w:val="22"/>
          <w:szCs w:val="22"/>
        </w:rPr>
        <w:t>2</w:t>
      </w:r>
      <w:r w:rsidR="00BB019D" w:rsidRPr="001A4787">
        <w:rPr>
          <w:rFonts w:ascii="Courier New" w:hAnsi="Courier New"/>
          <w:b/>
          <w:bCs/>
          <w:sz w:val="22"/>
          <w:szCs w:val="22"/>
          <w:lang w:val="en-US"/>
        </w:rPr>
        <w:t>h</w:t>
      </w:r>
      <w:r w:rsidR="00BB019D">
        <w:rPr>
          <w:rFonts w:ascii="Courier New" w:hAnsi="Courier New"/>
          <w:b/>
          <w:bCs/>
          <w:sz w:val="22"/>
          <w:szCs w:val="22"/>
        </w:rPr>
        <w:t>: 0</w:t>
      </w:r>
      <w:r w:rsidR="00BB019D">
        <w:rPr>
          <w:rFonts w:ascii="Courier New" w:hAnsi="Courier New"/>
          <w:b/>
          <w:bCs/>
          <w:sz w:val="22"/>
          <w:szCs w:val="22"/>
          <w:lang w:val="en-US"/>
        </w:rPr>
        <w:t>Ch</w:t>
      </w:r>
      <w:r w:rsidR="00BB019D" w:rsidRPr="00BB019D">
        <w:rPr>
          <w:rFonts w:ascii="Courier New" w:hAnsi="Courier New"/>
          <w:b/>
          <w:bCs/>
          <w:sz w:val="22"/>
          <w:szCs w:val="22"/>
        </w:rPr>
        <w:t xml:space="preserve"> = </w:t>
      </w:r>
      <w:r w:rsidR="00BB019D">
        <w:rPr>
          <w:rFonts w:ascii="Courier New" w:hAnsi="Courier New"/>
          <w:b/>
          <w:bCs/>
          <w:sz w:val="22"/>
          <w:szCs w:val="22"/>
        </w:rPr>
        <w:t xml:space="preserve">0 0 0 0 1 1 0 0 </w:t>
      </w:r>
      <w:r w:rsidR="00BB019D" w:rsidRPr="00BB019D">
        <w:rPr>
          <w:rFonts w:ascii="Courier New" w:hAnsi="Courier New"/>
          <w:b/>
          <w:bCs/>
          <w:sz w:val="22"/>
          <w:szCs w:val="22"/>
        </w:rPr>
        <w:t xml:space="preserve">=&gt; </w:t>
      </w:r>
    </w:p>
    <w:p w14:paraId="4F39AED3" w14:textId="77777777" w:rsidR="00886584" w:rsidRDefault="00BB019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с помощью</w:t>
      </w:r>
      <w:r w:rsidR="00886584">
        <w:rPr>
          <w:rFonts w:ascii="Courier New" w:hAnsi="Courier New"/>
          <w:b/>
          <w:bCs/>
          <w:sz w:val="22"/>
          <w:szCs w:val="22"/>
        </w:rPr>
        <w:t xml:space="preserve"> 0-1 битов выбирается дисковод</w:t>
      </w:r>
      <w:r w:rsidR="00886584" w:rsidRPr="00886584">
        <w:rPr>
          <w:rFonts w:ascii="Courier New" w:hAnsi="Courier New"/>
          <w:b/>
          <w:bCs/>
          <w:sz w:val="22"/>
          <w:szCs w:val="22"/>
        </w:rPr>
        <w:t>;</w:t>
      </w:r>
    </w:p>
    <w:p w14:paraId="3321D3A4" w14:textId="5AE91208" w:rsidR="00886584" w:rsidRPr="00886584" w:rsidRDefault="00886584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во 2 бите единица</w:t>
      </w:r>
      <w:r w:rsidRPr="00886584">
        <w:rPr>
          <w:rFonts w:ascii="Courier New" w:hAnsi="Courier New"/>
          <w:b/>
          <w:bCs/>
          <w:sz w:val="22"/>
          <w:szCs w:val="22"/>
        </w:rPr>
        <w:t xml:space="preserve"> =&gt;</w:t>
      </w:r>
      <w:r>
        <w:rPr>
          <w:rFonts w:ascii="Courier New" w:hAnsi="Courier New"/>
          <w:b/>
          <w:bCs/>
          <w:sz w:val="22"/>
          <w:szCs w:val="22"/>
        </w:rPr>
        <w:t xml:space="preserve"> разрешается работа контроллера НГМД</w:t>
      </w:r>
      <w:r w:rsidRPr="00886584">
        <w:rPr>
          <w:rFonts w:ascii="Courier New" w:hAnsi="Courier New"/>
          <w:b/>
          <w:bCs/>
          <w:sz w:val="22"/>
          <w:szCs w:val="22"/>
        </w:rPr>
        <w:t>;</w:t>
      </w:r>
    </w:p>
    <w:p w14:paraId="759249E3" w14:textId="03DD6C26" w:rsidR="00886584" w:rsidRDefault="00886584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в 3 бите единица</w:t>
      </w:r>
      <w:r w:rsidRPr="00886584">
        <w:rPr>
          <w:rFonts w:ascii="Courier New" w:hAnsi="Courier New"/>
          <w:b/>
          <w:bCs/>
          <w:sz w:val="22"/>
          <w:szCs w:val="22"/>
        </w:rPr>
        <w:t xml:space="preserve"> =&gt; разреш</w:t>
      </w:r>
      <w:r>
        <w:rPr>
          <w:rFonts w:ascii="Courier New" w:hAnsi="Courier New"/>
          <w:b/>
          <w:bCs/>
          <w:sz w:val="22"/>
          <w:szCs w:val="22"/>
        </w:rPr>
        <w:t xml:space="preserve">аются </w:t>
      </w:r>
      <w:r w:rsidRPr="00886584">
        <w:rPr>
          <w:rFonts w:ascii="Courier New" w:hAnsi="Courier New"/>
          <w:b/>
          <w:bCs/>
          <w:sz w:val="22"/>
          <w:szCs w:val="22"/>
        </w:rPr>
        <w:t>прерывани</w:t>
      </w:r>
      <w:r>
        <w:rPr>
          <w:rFonts w:ascii="Courier New" w:hAnsi="Courier New"/>
          <w:b/>
          <w:bCs/>
          <w:sz w:val="22"/>
          <w:szCs w:val="22"/>
        </w:rPr>
        <w:t>я</w:t>
      </w:r>
      <w:r w:rsidRPr="00886584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от контроллера</w:t>
      </w:r>
      <w:r w:rsidRPr="00886584">
        <w:rPr>
          <w:rFonts w:ascii="Courier New" w:hAnsi="Courier New"/>
          <w:b/>
          <w:bCs/>
          <w:sz w:val="22"/>
          <w:szCs w:val="22"/>
        </w:rPr>
        <w:t>;</w:t>
      </w:r>
    </w:p>
    <w:p w14:paraId="3B3378F7" w14:textId="5AB9CB15" w:rsidR="00AF342D" w:rsidRPr="00BB019D" w:rsidRDefault="00886584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в 4-7 битах нули =</w:t>
      </w:r>
      <w:r w:rsidRPr="00886584">
        <w:rPr>
          <w:rFonts w:ascii="Courier New" w:hAnsi="Courier New"/>
          <w:b/>
          <w:bCs/>
          <w:sz w:val="22"/>
          <w:szCs w:val="22"/>
        </w:rPr>
        <w:t xml:space="preserve">&gt; </w:t>
      </w:r>
      <w:r>
        <w:rPr>
          <w:rFonts w:ascii="Courier New" w:hAnsi="Courier New"/>
          <w:b/>
          <w:bCs/>
          <w:sz w:val="22"/>
          <w:szCs w:val="22"/>
        </w:rPr>
        <w:t>выключаются все двигатели дисковода</w:t>
      </w:r>
      <w:r w:rsidR="00BB019D">
        <w:rPr>
          <w:rFonts w:ascii="Courier New" w:hAnsi="Courier New"/>
          <w:b/>
          <w:bCs/>
          <w:sz w:val="22"/>
          <w:szCs w:val="22"/>
        </w:rPr>
        <w:t>)</w:t>
      </w:r>
    </w:p>
    <w:p w14:paraId="0A8D883D" w14:textId="3B988027" w:rsidR="001A4787" w:rsidRPr="00BB019D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BB019D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:</w:t>
      </w:r>
      <w:proofErr w:type="gramStart"/>
      <w:r w:rsidRPr="00BB019D">
        <w:rPr>
          <w:rFonts w:ascii="Courier New" w:hAnsi="Courier New"/>
          <w:b/>
          <w:bCs/>
          <w:sz w:val="22"/>
          <w:szCs w:val="22"/>
          <w:lang w:val="en-US"/>
        </w:rPr>
        <w:t>0783  80</w:t>
      </w:r>
      <w:proofErr w:type="gramEnd"/>
      <w:r w:rsidRPr="00BB019D">
        <w:rPr>
          <w:rFonts w:ascii="Courier New" w:hAnsi="Courier New"/>
          <w:b/>
          <w:bCs/>
          <w:sz w:val="22"/>
          <w:szCs w:val="22"/>
          <w:lang w:val="en-US"/>
        </w:rPr>
        <w:t xml:space="preserve"> 26 003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0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and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data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_15,0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h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; (0040:003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=0)</w:t>
      </w:r>
    </w:p>
    <w:p w14:paraId="72B04DB8" w14:textId="77777777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0788  B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 0C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al,0Ch</w:t>
      </w:r>
    </w:p>
    <w:p w14:paraId="70A28992" w14:textId="647921AC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020C:078A  BA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03F2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dx,3F2h</w:t>
      </w:r>
    </w:p>
    <w:p w14:paraId="26849E73" w14:textId="24B0DC11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020C:078D  EE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out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dx,al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 xml:space="preserve">; port 3F2h, dsk0 </w:t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contrl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output</w:t>
      </w:r>
    </w:p>
    <w:p w14:paraId="2FF7402F" w14:textId="77777777" w:rsidR="00886584" w:rsidRPr="001A4787" w:rsidRDefault="00886584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48BF77B8" w14:textId="3B6613E8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B0ACA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:078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loc</w:t>
      </w:r>
      <w:r w:rsidRPr="001B0ACA">
        <w:rPr>
          <w:rFonts w:ascii="Courier New" w:hAnsi="Courier New"/>
          <w:b/>
          <w:bCs/>
          <w:sz w:val="22"/>
          <w:szCs w:val="22"/>
        </w:rPr>
        <w:t>_5:</w:t>
      </w:r>
    </w:p>
    <w:p w14:paraId="56167409" w14:textId="4E4D93EC" w:rsidR="00886584" w:rsidRPr="00886584" w:rsidRDefault="00886584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И</w:t>
      </w:r>
      <w:r>
        <w:rPr>
          <w:rFonts w:ascii="Courier New" w:hAnsi="Courier New"/>
          <w:b/>
          <w:bCs/>
          <w:sz w:val="22"/>
          <w:szCs w:val="22"/>
        </w:rPr>
        <w:t xml:space="preserve">звлекаем </w:t>
      </w:r>
      <w:r>
        <w:rPr>
          <w:rFonts w:ascii="Courier New" w:hAnsi="Courier New"/>
          <w:b/>
          <w:bCs/>
          <w:sz w:val="22"/>
          <w:szCs w:val="22"/>
          <w:lang w:val="en-US"/>
        </w:rPr>
        <w:t>ax</w:t>
      </w:r>
      <w:r w:rsidRPr="001B0ACA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из стека</w:t>
      </w:r>
    </w:p>
    <w:p w14:paraId="7460B4CB" w14:textId="1130A95E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proofErr w:type="gramStart"/>
      <w:r w:rsidRPr="001B0ACA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:078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1B0ACA">
        <w:rPr>
          <w:rFonts w:ascii="Courier New" w:hAnsi="Courier New"/>
          <w:b/>
          <w:bCs/>
          <w:sz w:val="22"/>
          <w:szCs w:val="22"/>
        </w:rPr>
        <w:t xml:space="preserve">  58</w:t>
      </w:r>
      <w:proofErr w:type="gramEnd"/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pop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12DE2C74" w14:textId="4BEE4B41" w:rsidR="00886584" w:rsidRPr="00596587" w:rsidRDefault="005965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Проверка</w:t>
      </w:r>
      <w:r w:rsidRPr="00596587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  <w:lang w:val="en-US"/>
        </w:rPr>
        <w:t>PF</w:t>
      </w:r>
      <w:r>
        <w:rPr>
          <w:rFonts w:ascii="Courier New" w:hAnsi="Courier New"/>
          <w:b/>
          <w:bCs/>
          <w:sz w:val="22"/>
          <w:szCs w:val="22"/>
        </w:rPr>
        <w:t xml:space="preserve"> (запрещены ли маскируемые прерывания?)</w:t>
      </w:r>
    </w:p>
    <w:p w14:paraId="3D04BF9D" w14:textId="751E5AAD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020C:078F  F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7 06 0314 0004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test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data_20,4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(0040:0314=3200h)</w:t>
      </w:r>
    </w:p>
    <w:p w14:paraId="28899550" w14:textId="0306A6FA" w:rsidR="00596587" w:rsidRPr="00596587" w:rsidRDefault="005965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В</w:t>
      </w:r>
      <w:r>
        <w:rPr>
          <w:rFonts w:ascii="Courier New" w:hAnsi="Courier New"/>
          <w:b/>
          <w:bCs/>
          <w:sz w:val="22"/>
          <w:szCs w:val="22"/>
        </w:rPr>
        <w:t>ызов</w:t>
      </w:r>
      <w:r w:rsidRPr="00596587">
        <w:rPr>
          <w:rFonts w:ascii="Courier New" w:hAnsi="Courier New"/>
          <w:b/>
          <w:bCs/>
          <w:sz w:val="22"/>
          <w:szCs w:val="22"/>
        </w:rPr>
        <w:t xml:space="preserve"> 1</w:t>
      </w:r>
      <w:r>
        <w:rPr>
          <w:rFonts w:ascii="Courier New" w:hAnsi="Courier New"/>
          <w:b/>
          <w:bCs/>
          <w:sz w:val="22"/>
          <w:szCs w:val="22"/>
          <w:lang w:val="en-US"/>
        </w:rPr>
        <w:t>Ch</w:t>
      </w:r>
      <w:r w:rsidRPr="00596587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по адресу обработчика</w:t>
      </w:r>
    </w:p>
    <w:p w14:paraId="7A37CB37" w14:textId="3ACD5F70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0795  75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jnz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loc_6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Jump if not zero</w:t>
      </w:r>
    </w:p>
    <w:p w14:paraId="4B13A080" w14:textId="4B012D0F" w:rsidR="002B5041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0797  9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lahf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Load ah from flags</w:t>
      </w:r>
    </w:p>
    <w:p w14:paraId="324E4109" w14:textId="072A7B22" w:rsidR="001A4787" w:rsidRPr="00066BF4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0798  86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E0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xchg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ah,al</w:t>
      </w:r>
      <w:proofErr w:type="spellEnd"/>
    </w:p>
    <w:p w14:paraId="7F21C2D8" w14:textId="4F2E1B91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B0ACA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:079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 50</w:t>
      </w:r>
      <w:proofErr w:type="gramEnd"/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4D3CCABC" w14:textId="664C4422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020C:079B  26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:FF 1E 0070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call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es:data_5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(0000:0070=6ADh)</w:t>
      </w:r>
    </w:p>
    <w:p w14:paraId="303A6849" w14:textId="77777777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020C:07A0  EB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jmp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short loc_7</w:t>
      </w:r>
    </w:p>
    <w:p w14:paraId="4BBF9821" w14:textId="16DEAE6F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020C:07A2  90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nop</w:t>
      </w:r>
      <w:proofErr w:type="spellEnd"/>
    </w:p>
    <w:p w14:paraId="103BFB24" w14:textId="0FC9D15C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lastRenderedPageBreak/>
        <w:t>020C:07A3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loc_6:</w:t>
      </w:r>
    </w:p>
    <w:p w14:paraId="681E3CB0" w14:textId="30B71E2A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020C:07A3  CD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1C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int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1Ch; Timer break (call each 18.2ms)</w:t>
      </w:r>
    </w:p>
    <w:p w14:paraId="6B0B1702" w14:textId="6FD10EF2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020C:07A5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loc_7:</w:t>
      </w:r>
    </w:p>
    <w:p w14:paraId="42374CA2" w14:textId="69F792D6" w:rsidR="00596587" w:rsidRPr="00596587" w:rsidRDefault="005965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С</w:t>
      </w:r>
      <w:r>
        <w:rPr>
          <w:rFonts w:ascii="Courier New" w:hAnsi="Courier New"/>
          <w:b/>
          <w:bCs/>
          <w:sz w:val="22"/>
          <w:szCs w:val="22"/>
        </w:rPr>
        <w:t>брос контр</w:t>
      </w:r>
      <w:r w:rsidR="00CD37B1">
        <w:rPr>
          <w:rFonts w:ascii="Courier New" w:hAnsi="Courier New"/>
          <w:b/>
          <w:bCs/>
          <w:sz w:val="22"/>
          <w:szCs w:val="22"/>
        </w:rPr>
        <w:t>о</w:t>
      </w:r>
      <w:r>
        <w:rPr>
          <w:rFonts w:ascii="Courier New" w:hAnsi="Courier New"/>
          <w:b/>
          <w:bCs/>
          <w:sz w:val="22"/>
          <w:szCs w:val="22"/>
        </w:rPr>
        <w:t>ллера прерываний</w:t>
      </w:r>
    </w:p>
    <w:p w14:paraId="237E9739" w14:textId="7C0D0181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020C:07A5  E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8 0011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call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sub_4</w:t>
      </w:r>
    </w:p>
    <w:p w14:paraId="4A7C23F9" w14:textId="1E92A0E1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020C:07A8  B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0 20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al,20h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' '</w:t>
      </w:r>
    </w:p>
    <w:p w14:paraId="2C889608" w14:textId="6C95D3B5" w:rsidR="001A4787" w:rsidRDefault="001A4787" w:rsidP="005965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020C:07AA  E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6 20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out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20h,al; port 20h, 8259-1 int command;  al = 20h, end of interrupt</w:t>
      </w:r>
    </w:p>
    <w:p w14:paraId="4AE7B4C0" w14:textId="1F759405" w:rsidR="00596587" w:rsidRPr="00596587" w:rsidRDefault="00596587" w:rsidP="005965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В</w:t>
      </w:r>
      <w:r>
        <w:rPr>
          <w:rFonts w:ascii="Courier New" w:hAnsi="Courier New"/>
          <w:b/>
          <w:bCs/>
          <w:sz w:val="22"/>
          <w:szCs w:val="22"/>
        </w:rPr>
        <w:t>озвращение значений регистров из стека</w:t>
      </w:r>
    </w:p>
    <w:p w14:paraId="0EF08EB8" w14:textId="337C06DF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020C:07AC  5A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pop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dx</w:t>
      </w:r>
    </w:p>
    <w:p w14:paraId="3D9FEC34" w14:textId="38207819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020C:07AD  58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pop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ax</w:t>
      </w:r>
    </w:p>
    <w:p w14:paraId="3B356C0B" w14:textId="50AC1DD0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020C:07AE  1F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pop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ds</w:t>
      </w:r>
    </w:p>
    <w:p w14:paraId="0B7EC415" w14:textId="7CBC51F7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020C:07AF  07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pop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es</w:t>
      </w:r>
    </w:p>
    <w:p w14:paraId="5FA15BE0" w14:textId="19D93907" w:rsidR="00596587" w:rsidRPr="00596587" w:rsidRDefault="005965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В</w:t>
      </w:r>
      <w:r>
        <w:rPr>
          <w:rFonts w:ascii="Courier New" w:hAnsi="Courier New"/>
          <w:b/>
          <w:bCs/>
          <w:sz w:val="22"/>
          <w:szCs w:val="22"/>
        </w:rPr>
        <w:t>ыход из обработчика</w:t>
      </w:r>
    </w:p>
    <w:p w14:paraId="19350431" w14:textId="1115B80E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020C:07B0  E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9 FE99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jmp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loc_2</w:t>
      </w:r>
    </w:p>
    <w:p w14:paraId="21EE85DF" w14:textId="0942ACA8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020C:07B3  C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db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0C4h</w:t>
      </w:r>
    </w:p>
    <w:p w14:paraId="56928D15" w14:textId="25CD741D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020C:07B4  C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4 0E 93E9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les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cx,data_13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 xml:space="preserve">; (0000:93E9=8926h) Load 32 bit </w:t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ptr</w:t>
      </w:r>
      <w:proofErr w:type="spellEnd"/>
    </w:p>
    <w:p w14:paraId="60A8AED7" w14:textId="6BCABE20" w:rsidR="00EC3B3E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020C:07B8  FE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db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0FEh</w:t>
      </w:r>
    </w:p>
    <w:p w14:paraId="7401B9FC" w14:textId="3CDF3580" w:rsidR="00EC3B3E" w:rsidRDefault="00EC3B3E" w:rsidP="00EC3B3E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A144691" w14:textId="1EF0B07C" w:rsidR="00066BF4" w:rsidRPr="00C156CF" w:rsidRDefault="00C156CF" w:rsidP="00C156CF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C156CF">
        <w:rPr>
          <w:b/>
          <w:bCs/>
          <w:sz w:val="28"/>
          <w:szCs w:val="28"/>
        </w:rPr>
        <w:t xml:space="preserve">Полученный ассемблерный код </w:t>
      </w:r>
      <w:r w:rsidRPr="00C156CF">
        <w:rPr>
          <w:b/>
          <w:bCs/>
          <w:sz w:val="28"/>
          <w:szCs w:val="28"/>
        </w:rPr>
        <w:t>подпрограммы</w:t>
      </w:r>
      <w:r w:rsidRPr="00C156CF">
        <w:rPr>
          <w:b/>
          <w:bCs/>
          <w:sz w:val="28"/>
          <w:szCs w:val="28"/>
        </w:rPr>
        <w:t xml:space="preserve"> с адресами команд и комментариями</w:t>
      </w:r>
    </w:p>
    <w:p w14:paraId="13852AEB" w14:textId="662513BC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sub_4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proc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near</w:t>
      </w:r>
    </w:p>
    <w:p w14:paraId="1087A990" w14:textId="49454396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 xml:space="preserve">занесение в стек </w:t>
      </w:r>
      <w:r>
        <w:rPr>
          <w:rFonts w:ascii="Courier New" w:hAnsi="Courier New"/>
          <w:b/>
          <w:bCs/>
          <w:sz w:val="22"/>
          <w:szCs w:val="22"/>
          <w:lang w:val="en-US"/>
        </w:rPr>
        <w:t>ax</w:t>
      </w:r>
      <w:r w:rsidRPr="00066BF4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  <w:lang w:val="en-US"/>
        </w:rPr>
        <w:t>ds</w:t>
      </w:r>
    </w:p>
    <w:p w14:paraId="76CC3D1A" w14:textId="16225E05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020C:07B9  1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push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ds</w:t>
      </w:r>
    </w:p>
    <w:p w14:paraId="14511671" w14:textId="3F7DAE46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020C:07BA  50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push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ax</w:t>
      </w:r>
    </w:p>
    <w:p w14:paraId="5E1CD815" w14:textId="139A7D77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8CC0963" w14:textId="39134B43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Н</w:t>
      </w:r>
      <w:r>
        <w:rPr>
          <w:rFonts w:ascii="Courier New" w:hAnsi="Courier New"/>
          <w:b/>
          <w:bCs/>
          <w:sz w:val="22"/>
          <w:szCs w:val="22"/>
        </w:rPr>
        <w:t>астройка сегментного регистра</w:t>
      </w:r>
    </w:p>
    <w:p w14:paraId="05D6BA9B" w14:textId="53937FB5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</w:rPr>
        <w:t>020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066BF4">
        <w:rPr>
          <w:rFonts w:ascii="Courier New" w:hAnsi="Courier New"/>
          <w:b/>
          <w:bCs/>
          <w:sz w:val="22"/>
          <w:szCs w:val="22"/>
        </w:rPr>
        <w:t>:07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BB</w:t>
      </w:r>
      <w:r w:rsidRPr="00066BF4">
        <w:rPr>
          <w:rFonts w:ascii="Courier New" w:hAnsi="Courier New"/>
          <w:b/>
          <w:bCs/>
          <w:sz w:val="22"/>
          <w:szCs w:val="22"/>
        </w:rPr>
        <w:t xml:space="preserve">  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B</w:t>
      </w:r>
      <w:proofErr w:type="gramEnd"/>
      <w:r w:rsidRPr="00066BF4">
        <w:rPr>
          <w:rFonts w:ascii="Courier New" w:hAnsi="Courier New"/>
          <w:b/>
          <w:bCs/>
          <w:sz w:val="22"/>
          <w:szCs w:val="22"/>
        </w:rPr>
        <w:t>8 0040</w:t>
      </w:r>
      <w:r w:rsidRPr="00066BF4">
        <w:rPr>
          <w:rFonts w:ascii="Courier New" w:hAnsi="Courier New"/>
          <w:b/>
          <w:bCs/>
          <w:sz w:val="22"/>
          <w:szCs w:val="22"/>
        </w:rPr>
        <w:tab/>
      </w:r>
      <w:r w:rsidRPr="00066BF4">
        <w:rPr>
          <w:rFonts w:ascii="Courier New" w:hAnsi="Courier New"/>
          <w:b/>
          <w:bCs/>
          <w:sz w:val="22"/>
          <w:szCs w:val="22"/>
        </w:rPr>
        <w:tab/>
      </w:r>
      <w:r w:rsidRPr="00066BF4">
        <w:rPr>
          <w:rFonts w:ascii="Courier New" w:hAnsi="Courier New"/>
          <w:b/>
          <w:bCs/>
          <w:sz w:val="22"/>
          <w:szCs w:val="22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066BF4">
        <w:rPr>
          <w:rFonts w:ascii="Courier New" w:hAnsi="Courier New"/>
          <w:b/>
          <w:bCs/>
          <w:sz w:val="22"/>
          <w:szCs w:val="22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ax</w:t>
      </w:r>
      <w:r w:rsidRPr="00066BF4">
        <w:rPr>
          <w:rFonts w:ascii="Courier New" w:hAnsi="Courier New"/>
          <w:b/>
          <w:bCs/>
          <w:sz w:val="22"/>
          <w:szCs w:val="22"/>
        </w:rPr>
        <w:t>,40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h</w:t>
      </w:r>
    </w:p>
    <w:p w14:paraId="19C17FB6" w14:textId="3B575B6A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020C:07BE  8E D8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ds,ax</w:t>
      </w:r>
      <w:proofErr w:type="spellEnd"/>
      <w:proofErr w:type="gramEnd"/>
    </w:p>
    <w:p w14:paraId="215AB552" w14:textId="77777777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A31DF5C" w14:textId="29558F08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З</w:t>
      </w:r>
      <w:r>
        <w:rPr>
          <w:rFonts w:ascii="Courier New" w:hAnsi="Courier New"/>
          <w:b/>
          <w:bCs/>
          <w:sz w:val="22"/>
          <w:szCs w:val="22"/>
        </w:rPr>
        <w:t xml:space="preserve">агрузка </w:t>
      </w:r>
      <w:r w:rsidR="004E2BFF">
        <w:rPr>
          <w:rFonts w:ascii="Courier New" w:hAnsi="Courier New"/>
          <w:b/>
          <w:bCs/>
          <w:sz w:val="22"/>
          <w:szCs w:val="22"/>
        </w:rPr>
        <w:t xml:space="preserve">младшего байта </w:t>
      </w:r>
      <w:r>
        <w:rPr>
          <w:rFonts w:ascii="Courier New" w:hAnsi="Courier New"/>
          <w:b/>
          <w:bCs/>
          <w:sz w:val="22"/>
          <w:szCs w:val="22"/>
          <w:lang w:val="en-US"/>
        </w:rPr>
        <w:t>flags</w:t>
      </w:r>
      <w:r w:rsidRPr="004E2BFF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в </w:t>
      </w:r>
      <w:r>
        <w:rPr>
          <w:rFonts w:ascii="Courier New" w:hAnsi="Courier New"/>
          <w:b/>
          <w:bCs/>
          <w:sz w:val="22"/>
          <w:szCs w:val="22"/>
          <w:lang w:val="en-US"/>
        </w:rPr>
        <w:t>ah</w:t>
      </w:r>
      <w:r w:rsidRPr="004E2BFF">
        <w:rPr>
          <w:rFonts w:ascii="Courier New" w:hAnsi="Courier New"/>
          <w:b/>
          <w:bCs/>
          <w:sz w:val="22"/>
          <w:szCs w:val="22"/>
        </w:rPr>
        <w:t xml:space="preserve"> </w:t>
      </w:r>
    </w:p>
    <w:p w14:paraId="2D6E3D5D" w14:textId="4E039FC0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020C:07C0  9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lahf</w:t>
      </w:r>
      <w:proofErr w:type="spell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; Load ah from flags</w:t>
      </w:r>
    </w:p>
    <w:p w14:paraId="7C1466EE" w14:textId="77777777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74D0D2A4" w14:textId="59C90072" w:rsidR="00D732AF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П</w:t>
      </w:r>
      <w:r>
        <w:rPr>
          <w:rFonts w:ascii="Courier New" w:hAnsi="Courier New"/>
          <w:b/>
          <w:bCs/>
          <w:sz w:val="22"/>
          <w:szCs w:val="22"/>
        </w:rPr>
        <w:t xml:space="preserve">роверка </w:t>
      </w:r>
      <w:r w:rsidR="00596587">
        <w:rPr>
          <w:rFonts w:ascii="Courier New" w:hAnsi="Courier New"/>
          <w:b/>
          <w:bCs/>
          <w:sz w:val="22"/>
          <w:szCs w:val="22"/>
          <w:lang w:val="en-US"/>
        </w:rPr>
        <w:t>DF</w:t>
      </w:r>
      <w:r w:rsidR="00596587" w:rsidRPr="00596587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и </w:t>
      </w:r>
      <w:r w:rsidR="00596587">
        <w:rPr>
          <w:rFonts w:ascii="Courier New" w:hAnsi="Courier New"/>
          <w:b/>
          <w:bCs/>
          <w:sz w:val="22"/>
          <w:szCs w:val="22"/>
        </w:rPr>
        <w:t xml:space="preserve">старшего бита </w:t>
      </w:r>
      <w:r w:rsidR="00596587">
        <w:rPr>
          <w:rFonts w:ascii="Courier New" w:hAnsi="Courier New"/>
          <w:b/>
          <w:bCs/>
          <w:sz w:val="22"/>
          <w:szCs w:val="22"/>
          <w:lang w:val="en-US"/>
        </w:rPr>
        <w:t>IOPL</w:t>
      </w:r>
      <w:r w:rsidR="00596587" w:rsidRPr="00596587">
        <w:rPr>
          <w:rFonts w:ascii="Courier New" w:hAnsi="Courier New"/>
          <w:b/>
          <w:bCs/>
          <w:sz w:val="22"/>
          <w:szCs w:val="22"/>
        </w:rPr>
        <w:t xml:space="preserve"> </w:t>
      </w:r>
      <w:r w:rsidR="00596587">
        <w:rPr>
          <w:rFonts w:ascii="Courier New" w:hAnsi="Courier New"/>
          <w:b/>
          <w:bCs/>
          <w:sz w:val="22"/>
          <w:szCs w:val="22"/>
        </w:rPr>
        <w:t xml:space="preserve">регистра флагов </w:t>
      </w:r>
    </w:p>
    <w:p w14:paraId="3FC9DCCD" w14:textId="3AEE22F9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020C:07C1  F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7 06 0314 2400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test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data_20,2400h; (0040:0314=3200h)</w:t>
      </w:r>
    </w:p>
    <w:p w14:paraId="3E287253" w14:textId="35BDC507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020C:07C7  75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 xml:space="preserve"> 0C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jnz</w:t>
      </w:r>
      <w:proofErr w:type="spell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loc_9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; Jump if not zero</w:t>
      </w:r>
    </w:p>
    <w:p w14:paraId="4C3C6E17" w14:textId="0A52F426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Е</w:t>
      </w:r>
      <w:r>
        <w:rPr>
          <w:rFonts w:ascii="Courier New" w:hAnsi="Courier New"/>
          <w:b/>
          <w:bCs/>
          <w:sz w:val="22"/>
          <w:szCs w:val="22"/>
        </w:rPr>
        <w:t>сли</w:t>
      </w:r>
      <w:r w:rsidRPr="00066BF4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  <w:lang w:val="en-US"/>
        </w:rPr>
        <w:t>Df</w:t>
      </w:r>
      <w:r w:rsidRPr="00066BF4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и </w:t>
      </w:r>
      <w:r>
        <w:rPr>
          <w:rFonts w:ascii="Courier New" w:hAnsi="Courier New"/>
          <w:b/>
          <w:bCs/>
          <w:sz w:val="22"/>
          <w:szCs w:val="22"/>
          <w:lang w:val="en-US"/>
        </w:rPr>
        <w:t>IOPL</w:t>
      </w:r>
      <w:r w:rsidRPr="00066BF4">
        <w:rPr>
          <w:rFonts w:ascii="Courier New" w:hAnsi="Courier New"/>
          <w:b/>
          <w:bCs/>
          <w:sz w:val="22"/>
          <w:szCs w:val="22"/>
        </w:rPr>
        <w:t xml:space="preserve"> </w:t>
      </w:r>
      <w:r w:rsidR="00CB008B">
        <w:rPr>
          <w:rFonts w:ascii="Courier New" w:hAnsi="Courier New"/>
          <w:b/>
          <w:bCs/>
          <w:sz w:val="22"/>
          <w:szCs w:val="22"/>
        </w:rPr>
        <w:t xml:space="preserve">нулевые, </w:t>
      </w:r>
      <w:r>
        <w:rPr>
          <w:rFonts w:ascii="Courier New" w:hAnsi="Courier New"/>
          <w:b/>
          <w:bCs/>
          <w:sz w:val="22"/>
          <w:szCs w:val="22"/>
        </w:rPr>
        <w:t xml:space="preserve">то блокировка системной шины и обнуление </w:t>
      </w:r>
      <w:r w:rsidR="004E2BFF">
        <w:rPr>
          <w:rFonts w:ascii="Courier New" w:hAnsi="Courier New"/>
          <w:b/>
          <w:bCs/>
          <w:sz w:val="22"/>
          <w:szCs w:val="22"/>
          <w:lang w:val="en-US"/>
        </w:rPr>
        <w:t>IF</w:t>
      </w:r>
    </w:p>
    <w:p w14:paraId="30B6A96E" w14:textId="18F3B26F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lastRenderedPageBreak/>
        <w:t>020C:07C9  F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lock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; Lock the bus</w:t>
      </w:r>
    </w:p>
    <w:p w14:paraId="6A8E9B2E" w14:textId="7C11A9FB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020C:07CA  81 26 0314 FDFF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and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data_20,0FDFFh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; (0040:0314=3200h)</w:t>
      </w:r>
    </w:p>
    <w:p w14:paraId="7BE412B7" w14:textId="7A37378A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loc_8:</w:t>
      </w:r>
    </w:p>
    <w:p w14:paraId="335AA6A4" w14:textId="385778DD" w:rsidR="004E2BFF" w:rsidRPr="004E2BFF" w:rsidRDefault="004E2BFF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>
        <w:rPr>
          <w:rFonts w:ascii="Courier New" w:hAnsi="Courier New" w:hint="eastAsia"/>
          <w:b/>
          <w:bCs/>
          <w:sz w:val="22"/>
          <w:szCs w:val="22"/>
        </w:rPr>
        <w:t>В</w:t>
      </w:r>
      <w:r>
        <w:rPr>
          <w:rFonts w:ascii="Courier New" w:hAnsi="Courier New"/>
          <w:b/>
          <w:bCs/>
          <w:sz w:val="22"/>
          <w:szCs w:val="22"/>
        </w:rPr>
        <w:t>осстановление</w:t>
      </w:r>
      <w:r w:rsidRPr="004E2BFF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>
        <w:rPr>
          <w:rFonts w:ascii="Courier New" w:hAnsi="Courier New"/>
          <w:b/>
          <w:bCs/>
          <w:sz w:val="22"/>
          <w:szCs w:val="22"/>
          <w:lang w:val="en-US"/>
        </w:rPr>
        <w:t xml:space="preserve">flags </w:t>
      </w:r>
      <w:r>
        <w:rPr>
          <w:rFonts w:ascii="Courier New" w:hAnsi="Courier New"/>
          <w:b/>
          <w:bCs/>
          <w:sz w:val="22"/>
          <w:szCs w:val="22"/>
        </w:rPr>
        <w:t xml:space="preserve">из </w:t>
      </w:r>
      <w:r>
        <w:rPr>
          <w:rFonts w:ascii="Courier New" w:hAnsi="Courier New"/>
          <w:b/>
          <w:bCs/>
          <w:sz w:val="22"/>
          <w:szCs w:val="22"/>
          <w:lang w:val="en-US"/>
        </w:rPr>
        <w:t>ah</w:t>
      </w:r>
    </w:p>
    <w:p w14:paraId="77AF02F8" w14:textId="1CC92470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020C:07D0  9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sahf</w:t>
      </w:r>
      <w:proofErr w:type="spell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; Store ah into flags</w:t>
      </w:r>
    </w:p>
    <w:p w14:paraId="1011D41D" w14:textId="6B8790E5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020C:07D1  58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pop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ax</w:t>
      </w:r>
    </w:p>
    <w:p w14:paraId="1703254B" w14:textId="4ACEA1A8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020C:07D2  1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pop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ds</w:t>
      </w:r>
    </w:p>
    <w:p w14:paraId="6EBA7008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020C:07D3  EB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 xml:space="preserve"> 03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jmp</w:t>
      </w:r>
      <w:proofErr w:type="spell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short loc_10</w:t>
      </w:r>
    </w:p>
    <w:p w14:paraId="0168CF2F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020C:07D5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loc_9:</w:t>
      </w:r>
    </w:p>
    <w:p w14:paraId="2CE0DD52" w14:textId="3C2AB8E3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020C:07D5  FA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cli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; Disable interrupts</w:t>
      </w:r>
    </w:p>
    <w:p w14:paraId="499762D0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020C:07D6  EB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 xml:space="preserve"> F8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jmp</w:t>
      </w:r>
      <w:proofErr w:type="spell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short loc_8</w:t>
      </w:r>
    </w:p>
    <w:p w14:paraId="4FB6AA9A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020C:07D8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loc_10:</w:t>
      </w:r>
    </w:p>
    <w:p w14:paraId="2DBBC0CB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020C:07D8  C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3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ret</w:t>
      </w:r>
    </w:p>
    <w:p w14:paraId="16E00656" w14:textId="1400D792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sub</w:t>
      </w:r>
      <w:r w:rsidRPr="00C156CF">
        <w:rPr>
          <w:rFonts w:ascii="Courier New" w:hAnsi="Courier New"/>
          <w:b/>
          <w:bCs/>
          <w:sz w:val="22"/>
          <w:szCs w:val="22"/>
        </w:rPr>
        <w:t>_4</w:t>
      </w:r>
      <w:r w:rsidRPr="00C156CF">
        <w:rPr>
          <w:rFonts w:ascii="Courier New" w:hAnsi="Courier New"/>
          <w:b/>
          <w:bCs/>
          <w:sz w:val="22"/>
          <w:szCs w:val="22"/>
        </w:rPr>
        <w:tab/>
      </w:r>
      <w:r w:rsidRPr="00C156CF">
        <w:rPr>
          <w:rFonts w:ascii="Courier New" w:hAnsi="Courier New"/>
          <w:b/>
          <w:bCs/>
          <w:sz w:val="22"/>
          <w:szCs w:val="22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endp</w:t>
      </w:r>
      <w:proofErr w:type="spellEnd"/>
    </w:p>
    <w:p w14:paraId="7F5AB535" w14:textId="55E6A2CC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0C003F5C" w14:textId="008B5856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7CC87949" w14:textId="31E1DF81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41483227" w14:textId="09B8D74A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327F28D" w14:textId="7E90B554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0895ADE" w14:textId="006FBA2A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945839F" w14:textId="5AD7449A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0F6FA516" w14:textId="491CE800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74FD2BE0" w14:textId="2F893573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3DD44708" w14:textId="13B5D7F9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422B2BAC" w14:textId="0D373284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9999AF1" w14:textId="34D9D0BD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329BD8D" w14:textId="13598A5D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6D1DD7D7" w14:textId="2CEE4CF1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4D0A7A83" w14:textId="260ADFF0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0A3DC6B1" w14:textId="7EFC393B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D2C90D5" w14:textId="21BD13B9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6DAA599A" w14:textId="3B3C4808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2A421B7" w14:textId="3DAE35E8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F56E99C" w14:textId="244CE7D4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356687E8" w14:textId="3978AB98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655BB7AA" w14:textId="2B6D1E7D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4375C3B" w14:textId="2ADA0D77" w:rsidR="00CB008B" w:rsidRDefault="00CB008B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0A435365" w14:textId="77777777" w:rsidR="00CB008B" w:rsidRDefault="00CB008B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7F0C17E5" w14:textId="77777777" w:rsidR="00981B54" w:rsidRPr="00CB008B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</w:p>
    <w:p w14:paraId="515F5575" w14:textId="1343BDFE" w:rsidR="00C156CF" w:rsidRPr="00C156CF" w:rsidRDefault="00C156CF" w:rsidP="00C156CF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C156CF">
        <w:rPr>
          <w:b/>
          <w:bCs/>
          <w:sz w:val="28"/>
          <w:szCs w:val="28"/>
        </w:rPr>
        <w:lastRenderedPageBreak/>
        <w:t xml:space="preserve">Схема алгоритма </w:t>
      </w:r>
      <w:r w:rsidRPr="00C156CF">
        <w:rPr>
          <w:b/>
          <w:bCs/>
          <w:sz w:val="28"/>
          <w:szCs w:val="28"/>
        </w:rPr>
        <w:t xml:space="preserve">прерывания </w:t>
      </w:r>
      <w:r w:rsidRPr="00C156CF">
        <w:rPr>
          <w:b/>
          <w:bCs/>
          <w:sz w:val="28"/>
          <w:szCs w:val="28"/>
          <w:lang w:val="en-US"/>
        </w:rPr>
        <w:t>int</w:t>
      </w:r>
      <w:r w:rsidRPr="00C156CF">
        <w:rPr>
          <w:b/>
          <w:bCs/>
          <w:sz w:val="28"/>
          <w:szCs w:val="28"/>
        </w:rPr>
        <w:t xml:space="preserve"> 8</w:t>
      </w:r>
      <w:r w:rsidRPr="00C156CF">
        <w:rPr>
          <w:b/>
          <w:bCs/>
          <w:sz w:val="28"/>
          <w:szCs w:val="28"/>
          <w:lang w:val="en-US"/>
        </w:rPr>
        <w:t>h</w:t>
      </w:r>
    </w:p>
    <w:p w14:paraId="28DC72BF" w14:textId="274FD99D" w:rsidR="00C156CF" w:rsidRDefault="00CB008B" w:rsidP="00CB008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5C2850" wp14:editId="6E29A87E">
            <wp:extent cx="3851031" cy="882116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38" cy="88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DB94" w14:textId="0C177BAE" w:rsidR="00CB008B" w:rsidRDefault="0055040A" w:rsidP="00CB008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BF07F59" wp14:editId="6AE59FE2">
            <wp:extent cx="4083155" cy="80010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756" cy="80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D8DB" w14:textId="063396F8" w:rsidR="00C156CF" w:rsidRDefault="00C156CF" w:rsidP="00C156CF">
      <w:pPr>
        <w:spacing w:line="360" w:lineRule="auto"/>
        <w:rPr>
          <w:b/>
          <w:bCs/>
          <w:sz w:val="28"/>
          <w:szCs w:val="28"/>
        </w:rPr>
      </w:pPr>
    </w:p>
    <w:p w14:paraId="043350EF" w14:textId="77777777" w:rsidR="0055040A" w:rsidRDefault="0055040A" w:rsidP="00C156CF">
      <w:pPr>
        <w:spacing w:line="360" w:lineRule="auto"/>
        <w:rPr>
          <w:b/>
          <w:bCs/>
          <w:sz w:val="28"/>
          <w:szCs w:val="28"/>
        </w:rPr>
      </w:pPr>
    </w:p>
    <w:p w14:paraId="79D47173" w14:textId="661139B1" w:rsidR="00C156CF" w:rsidRDefault="00C156CF" w:rsidP="00C156CF">
      <w:pPr>
        <w:spacing w:line="360" w:lineRule="auto"/>
        <w:rPr>
          <w:b/>
          <w:bCs/>
          <w:sz w:val="28"/>
          <w:szCs w:val="28"/>
        </w:rPr>
      </w:pPr>
    </w:p>
    <w:p w14:paraId="3DDF3150" w14:textId="77777777" w:rsidR="00C156CF" w:rsidRPr="00C156CF" w:rsidRDefault="00C156CF" w:rsidP="00C156CF">
      <w:pPr>
        <w:spacing w:line="360" w:lineRule="auto"/>
        <w:rPr>
          <w:b/>
          <w:bCs/>
          <w:sz w:val="28"/>
          <w:szCs w:val="28"/>
        </w:rPr>
      </w:pPr>
    </w:p>
    <w:p w14:paraId="3E4EF1E3" w14:textId="768624EE" w:rsidR="00C156CF" w:rsidRPr="00C156CF" w:rsidRDefault="00C156CF" w:rsidP="00C156CF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C156CF">
        <w:rPr>
          <w:b/>
          <w:bCs/>
          <w:sz w:val="28"/>
          <w:szCs w:val="28"/>
        </w:rPr>
        <w:lastRenderedPageBreak/>
        <w:t xml:space="preserve">Схема алгоритма </w:t>
      </w:r>
      <w:r>
        <w:rPr>
          <w:b/>
          <w:bCs/>
          <w:sz w:val="28"/>
          <w:szCs w:val="28"/>
        </w:rPr>
        <w:t>подпрограммы</w:t>
      </w:r>
    </w:p>
    <w:p w14:paraId="6DB01FEF" w14:textId="74950391" w:rsidR="00C156CF" w:rsidRPr="00C156CF" w:rsidRDefault="0055040A" w:rsidP="0055040A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3B6D34E" wp14:editId="6ACADBB4">
            <wp:extent cx="4312214" cy="6333565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677" cy="63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6CF" w:rsidRPr="00C156CF" w:rsidSect="00EC3B3E">
      <w:pgSz w:w="11900" w:h="16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5C65"/>
    <w:multiLevelType w:val="hybridMultilevel"/>
    <w:tmpl w:val="A076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A7AAD"/>
    <w:multiLevelType w:val="hybridMultilevel"/>
    <w:tmpl w:val="A076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26951"/>
    <w:multiLevelType w:val="hybridMultilevel"/>
    <w:tmpl w:val="A076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3E"/>
    <w:rsid w:val="00066BF4"/>
    <w:rsid w:val="001A4787"/>
    <w:rsid w:val="001B0ACA"/>
    <w:rsid w:val="002B5041"/>
    <w:rsid w:val="002C6CE1"/>
    <w:rsid w:val="00304A53"/>
    <w:rsid w:val="004E2BFF"/>
    <w:rsid w:val="0055040A"/>
    <w:rsid w:val="0059492A"/>
    <w:rsid w:val="00596587"/>
    <w:rsid w:val="00621799"/>
    <w:rsid w:val="006F424C"/>
    <w:rsid w:val="00707AFC"/>
    <w:rsid w:val="0073300A"/>
    <w:rsid w:val="00886584"/>
    <w:rsid w:val="00934716"/>
    <w:rsid w:val="00981B54"/>
    <w:rsid w:val="00AF342D"/>
    <w:rsid w:val="00BB019D"/>
    <w:rsid w:val="00C156CF"/>
    <w:rsid w:val="00CA1AE8"/>
    <w:rsid w:val="00CB008B"/>
    <w:rsid w:val="00CD37B1"/>
    <w:rsid w:val="00D53A0F"/>
    <w:rsid w:val="00D57149"/>
    <w:rsid w:val="00D732AF"/>
    <w:rsid w:val="00EC3B3E"/>
    <w:rsid w:val="00FE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9ECA20"/>
  <w15:chartTrackingRefBased/>
  <w15:docId w15:val="{79A78539-7EE1-7442-AC17-27FF1A94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B3E"/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te/Library/Group%20Containers/UBF8T346G9.Office/User%20Content.localized/Templates.localized/TIMESNEWROMAN1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TIMESNEWROMAN14.dotx</Template>
  <TotalTime>202</TotalTime>
  <Pages>8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Varlamova Ekaterina</cp:lastModifiedBy>
  <cp:revision>8</cp:revision>
  <dcterms:created xsi:type="dcterms:W3CDTF">2021-09-10T21:17:00Z</dcterms:created>
  <dcterms:modified xsi:type="dcterms:W3CDTF">2021-09-12T21:05:00Z</dcterms:modified>
</cp:coreProperties>
</file>